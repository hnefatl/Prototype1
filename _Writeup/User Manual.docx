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rPr>
        <w:id w:val="-145369751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1016"/>
          </w:tblGrid>
          <w:tr w:rsidR="002D7CF6">
            <w:trPr>
              <w:trHeight w:val="2880"/>
              <w:jc w:val="center"/>
            </w:trPr>
            <w:tc>
              <w:tcPr>
                <w:tcW w:w="5000" w:type="pct"/>
              </w:tcPr>
              <w:p w:rsidR="002D7CF6" w:rsidRDefault="002D7CF6" w:rsidP="002615AB">
                <w:pPr>
                  <w:pStyle w:val="NoSpacing"/>
                  <w:jc w:val="center"/>
                  <w:rPr>
                    <w:rFonts w:asciiTheme="majorHAnsi" w:eastAsiaTheme="majorEastAsia" w:hAnsiTheme="majorHAnsi" w:cstheme="majorBidi"/>
                    <w:caps/>
                  </w:rPr>
                </w:pPr>
              </w:p>
            </w:tc>
          </w:tr>
          <w:tr w:rsidR="002D7CF6">
            <w:trPr>
              <w:trHeight w:val="1440"/>
              <w:jc w:val="center"/>
            </w:trPr>
            <w:sdt>
              <w:sdtPr>
                <w:rPr>
                  <w:rFonts w:asciiTheme="majorHAnsi" w:eastAsiaTheme="majorEastAsia" w:hAnsiTheme="majorHAnsi" w:cstheme="majorBidi"/>
                  <w:color w:val="548DD4" w:themeColor="text2" w:themeTint="99"/>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80"/>
                        <w:szCs w:val="80"/>
                      </w:rPr>
                    </w:pPr>
                    <w:r w:rsidRPr="006715FF">
                      <w:rPr>
                        <w:rFonts w:asciiTheme="majorHAnsi" w:eastAsiaTheme="majorEastAsia" w:hAnsiTheme="majorHAnsi" w:cstheme="majorBidi"/>
                        <w:color w:val="548DD4" w:themeColor="text2" w:themeTint="99"/>
                        <w:sz w:val="80"/>
                        <w:szCs w:val="80"/>
                      </w:rPr>
                      <w:t>Room Booking System</w:t>
                    </w:r>
                  </w:p>
                </w:tc>
              </w:sdtContent>
            </w:sdt>
          </w:tr>
          <w:tr w:rsidR="002D7CF6">
            <w:trPr>
              <w:trHeight w:val="720"/>
              <w:jc w:val="center"/>
            </w:trPr>
            <w:sdt>
              <w:sdtPr>
                <w:rPr>
                  <w:rFonts w:asciiTheme="majorHAnsi" w:eastAsiaTheme="majorEastAsia" w:hAnsiTheme="majorHAnsi" w:cstheme="majorBidi"/>
                  <w:color w:val="17365D" w:themeColor="text2" w:themeShade="B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D7CF6" w:rsidRPr="006715FF" w:rsidRDefault="002D7CF6" w:rsidP="002D7CF6">
                    <w:pPr>
                      <w:pStyle w:val="NoSpacing"/>
                      <w:jc w:val="center"/>
                      <w:rPr>
                        <w:rFonts w:asciiTheme="majorHAnsi" w:eastAsiaTheme="majorEastAsia" w:hAnsiTheme="majorHAnsi" w:cstheme="majorBidi"/>
                        <w:color w:val="548DD4" w:themeColor="text2" w:themeTint="99"/>
                        <w:sz w:val="44"/>
                        <w:szCs w:val="44"/>
                      </w:rPr>
                    </w:pPr>
                    <w:r w:rsidRPr="006715FF">
                      <w:rPr>
                        <w:rFonts w:asciiTheme="majorHAnsi" w:eastAsiaTheme="majorEastAsia" w:hAnsiTheme="majorHAnsi" w:cstheme="majorBidi"/>
                        <w:color w:val="17365D" w:themeColor="text2" w:themeShade="BF"/>
                        <w:sz w:val="44"/>
                        <w:szCs w:val="44"/>
                      </w:rPr>
                      <w:t>User Guide</w:t>
                    </w:r>
                  </w:p>
                </w:tc>
              </w:sdtContent>
            </w:sdt>
          </w:tr>
          <w:tr w:rsidR="002D7CF6">
            <w:trPr>
              <w:trHeight w:val="360"/>
              <w:jc w:val="center"/>
            </w:trPr>
            <w:tc>
              <w:tcPr>
                <w:tcW w:w="5000" w:type="pct"/>
                <w:vAlign w:val="center"/>
              </w:tcPr>
              <w:p w:rsidR="002D7CF6" w:rsidRPr="006715FF" w:rsidRDefault="002D7CF6">
                <w:pPr>
                  <w:pStyle w:val="NoSpacing"/>
                  <w:jc w:val="center"/>
                  <w:rPr>
                    <w:color w:val="548DD4" w:themeColor="text2" w:themeTint="99"/>
                  </w:rPr>
                </w:pPr>
              </w:p>
            </w:tc>
          </w:tr>
          <w:tr w:rsidR="002D7CF6">
            <w:trPr>
              <w:trHeight w:val="360"/>
              <w:jc w:val="center"/>
            </w:trPr>
            <w:sdt>
              <w:sdtPr>
                <w:rPr>
                  <w:b/>
                  <w:bCs/>
                  <w:color w:val="17365D" w:themeColor="text2" w:themeShade="BF"/>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2D7CF6" w:rsidRPr="006715FF" w:rsidRDefault="006715FF" w:rsidP="006715FF">
                    <w:pPr>
                      <w:pStyle w:val="NoSpacing"/>
                      <w:jc w:val="center"/>
                      <w:rPr>
                        <w:b/>
                        <w:bCs/>
                        <w:color w:val="17365D" w:themeColor="text2" w:themeShade="BF"/>
                      </w:rPr>
                    </w:pPr>
                    <w:r w:rsidRPr="006715FF">
                      <w:rPr>
                        <w:b/>
                        <w:bCs/>
                        <w:color w:val="17365D" w:themeColor="text2" w:themeShade="BF"/>
                      </w:rPr>
                      <w:t>Keith Collister</w:t>
                    </w:r>
                  </w:p>
                </w:tc>
              </w:sdtContent>
            </w:sdt>
          </w:tr>
          <w:tr w:rsidR="002D7CF6">
            <w:trPr>
              <w:trHeight w:val="360"/>
              <w:jc w:val="center"/>
            </w:trPr>
            <w:tc>
              <w:tcPr>
                <w:tcW w:w="5000" w:type="pct"/>
                <w:vAlign w:val="center"/>
              </w:tcPr>
              <w:p w:rsidR="002D7CF6" w:rsidRPr="006715FF" w:rsidRDefault="007B3CB1" w:rsidP="00B43487">
                <w:pPr>
                  <w:pStyle w:val="NoSpacing"/>
                  <w:jc w:val="center"/>
                  <w:rPr>
                    <w:b/>
                    <w:bCs/>
                    <w:color w:val="17365D" w:themeColor="text2" w:themeShade="BF"/>
                  </w:rPr>
                </w:pPr>
                <w:r>
                  <w:rPr>
                    <w:b/>
                    <w:bCs/>
                    <w:color w:val="17365D" w:themeColor="text2" w:themeShade="BF"/>
                  </w:rPr>
                  <w:t>January</w:t>
                </w:r>
                <w:r w:rsidR="00B43487" w:rsidRPr="006715FF">
                  <w:rPr>
                    <w:b/>
                    <w:bCs/>
                    <w:color w:val="17365D" w:themeColor="text2" w:themeShade="BF"/>
                  </w:rPr>
                  <w:t xml:space="preserve"> 2016</w:t>
                </w:r>
              </w:p>
            </w:tc>
          </w:tr>
        </w:tbl>
        <w:p w:rsidR="002D7CF6" w:rsidRDefault="002D7CF6"/>
        <w:p w:rsidR="002D7CF6" w:rsidRDefault="002D7CF6"/>
        <w:tbl>
          <w:tblPr>
            <w:tblpPr w:leftFromText="187" w:rightFromText="187" w:horzAnchor="margin" w:tblpXSpec="center" w:tblpYSpec="bottom"/>
            <w:tblW w:w="5000" w:type="pct"/>
            <w:tblLook w:val="04A0" w:firstRow="1" w:lastRow="0" w:firstColumn="1" w:lastColumn="0" w:noHBand="0" w:noVBand="1"/>
          </w:tblPr>
          <w:tblGrid>
            <w:gridCol w:w="11016"/>
          </w:tblGrid>
          <w:tr w:rsidR="002D7CF6">
            <w:tc>
              <w:tcPr>
                <w:tcW w:w="5000" w:type="pct"/>
              </w:tcPr>
              <w:p w:rsidR="002D7CF6" w:rsidRDefault="002D7CF6">
                <w:pPr>
                  <w:pStyle w:val="NoSpacing"/>
                </w:pPr>
              </w:p>
            </w:tc>
          </w:tr>
        </w:tbl>
        <w:p w:rsidR="002D7CF6" w:rsidRDefault="002D7CF6"/>
        <w:p w:rsidR="002D7CF6" w:rsidRDefault="002D7CF6">
          <w:r>
            <w:br w:type="page"/>
          </w:r>
        </w:p>
      </w:sdtContent>
    </w:sdt>
    <w:sdt>
      <w:sdtPr>
        <w:rPr>
          <w:rFonts w:asciiTheme="minorHAnsi" w:eastAsiaTheme="minorHAnsi" w:hAnsiTheme="minorHAnsi" w:cstheme="minorBidi"/>
          <w:b w:val="0"/>
          <w:bCs w:val="0"/>
          <w:color w:val="auto"/>
          <w:sz w:val="22"/>
          <w:szCs w:val="22"/>
          <w:lang w:val="en-GB" w:eastAsia="en-US"/>
        </w:rPr>
        <w:id w:val="1032848592"/>
        <w:docPartObj>
          <w:docPartGallery w:val="Table of Contents"/>
          <w:docPartUnique/>
        </w:docPartObj>
      </w:sdtPr>
      <w:sdtEndPr>
        <w:rPr>
          <w:noProof/>
        </w:rPr>
      </w:sdtEndPr>
      <w:sdtContent>
        <w:p w:rsidR="00305AC8" w:rsidRDefault="00305AC8">
          <w:pPr>
            <w:pStyle w:val="TOCHeading"/>
          </w:pPr>
          <w:r>
            <w:t>Contents</w:t>
          </w:r>
        </w:p>
        <w:p w:rsidR="0044695D" w:rsidRDefault="00305AC8">
          <w:pPr>
            <w:pStyle w:val="TOC1"/>
            <w:tabs>
              <w:tab w:val="right" w:leader="dot" w:pos="10790"/>
            </w:tabs>
            <w:rPr>
              <w:rFonts w:eastAsiaTheme="minorEastAsia"/>
              <w:b w:val="0"/>
              <w:noProof/>
              <w:lang w:eastAsia="en-GB"/>
            </w:rPr>
          </w:pPr>
          <w:r>
            <w:fldChar w:fldCharType="begin"/>
          </w:r>
          <w:r>
            <w:instrText xml:space="preserve"> TOC \o "1-3" \h \z \u </w:instrText>
          </w:r>
          <w:r>
            <w:fldChar w:fldCharType="separate"/>
          </w:r>
          <w:hyperlink w:anchor="_Toc441175794" w:history="1">
            <w:r w:rsidR="0044695D" w:rsidRPr="00C85EF8">
              <w:rPr>
                <w:rStyle w:val="Hyperlink"/>
                <w:noProof/>
              </w:rPr>
              <w:t>Overview</w:t>
            </w:r>
            <w:r w:rsidR="0044695D">
              <w:rPr>
                <w:noProof/>
                <w:webHidden/>
              </w:rPr>
              <w:tab/>
            </w:r>
            <w:r w:rsidR="0044695D">
              <w:rPr>
                <w:noProof/>
                <w:webHidden/>
              </w:rPr>
              <w:fldChar w:fldCharType="begin"/>
            </w:r>
            <w:r w:rsidR="0044695D">
              <w:rPr>
                <w:noProof/>
                <w:webHidden/>
              </w:rPr>
              <w:instrText xml:space="preserve"> PAGEREF _Toc441175794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CC3DAA">
          <w:pPr>
            <w:pStyle w:val="TOC2"/>
            <w:tabs>
              <w:tab w:val="right" w:leader="dot" w:pos="10790"/>
            </w:tabs>
            <w:rPr>
              <w:rFonts w:eastAsiaTheme="minorEastAsia"/>
              <w:noProof/>
              <w:lang w:eastAsia="en-GB"/>
            </w:rPr>
          </w:pPr>
          <w:hyperlink w:anchor="_Toc441175795" w:history="1">
            <w:r w:rsidR="0044695D" w:rsidRPr="00C85EF8">
              <w:rPr>
                <w:rStyle w:val="Hyperlink"/>
                <w:noProof/>
              </w:rPr>
              <w:t>Introduction</w:t>
            </w:r>
            <w:r w:rsidR="0044695D">
              <w:rPr>
                <w:noProof/>
                <w:webHidden/>
              </w:rPr>
              <w:tab/>
            </w:r>
            <w:r w:rsidR="0044695D">
              <w:rPr>
                <w:noProof/>
                <w:webHidden/>
              </w:rPr>
              <w:fldChar w:fldCharType="begin"/>
            </w:r>
            <w:r w:rsidR="0044695D">
              <w:rPr>
                <w:noProof/>
                <w:webHidden/>
              </w:rPr>
              <w:instrText xml:space="preserve"> PAGEREF _Toc441175795 \h </w:instrText>
            </w:r>
            <w:r w:rsidR="0044695D">
              <w:rPr>
                <w:noProof/>
                <w:webHidden/>
              </w:rPr>
            </w:r>
            <w:r w:rsidR="0044695D">
              <w:rPr>
                <w:noProof/>
                <w:webHidden/>
              </w:rPr>
              <w:fldChar w:fldCharType="separate"/>
            </w:r>
            <w:r w:rsidR="0044695D">
              <w:rPr>
                <w:noProof/>
                <w:webHidden/>
              </w:rPr>
              <w:t>2</w:t>
            </w:r>
            <w:r w:rsidR="0044695D">
              <w:rPr>
                <w:noProof/>
                <w:webHidden/>
              </w:rPr>
              <w:fldChar w:fldCharType="end"/>
            </w:r>
          </w:hyperlink>
        </w:p>
        <w:p w:rsidR="0044695D" w:rsidRDefault="00CC3DAA">
          <w:pPr>
            <w:pStyle w:val="TOC2"/>
            <w:tabs>
              <w:tab w:val="right" w:leader="dot" w:pos="10790"/>
            </w:tabs>
            <w:rPr>
              <w:rFonts w:eastAsiaTheme="minorEastAsia"/>
              <w:noProof/>
              <w:lang w:eastAsia="en-GB"/>
            </w:rPr>
          </w:pPr>
          <w:hyperlink w:anchor="_Toc441175796" w:history="1">
            <w:r w:rsidR="0044695D" w:rsidRPr="00C85EF8">
              <w:rPr>
                <w:rStyle w:val="Hyperlink"/>
                <w:noProof/>
              </w:rPr>
              <w:t>System Requirements</w:t>
            </w:r>
            <w:r w:rsidR="0044695D">
              <w:rPr>
                <w:noProof/>
                <w:webHidden/>
              </w:rPr>
              <w:tab/>
            </w:r>
            <w:r w:rsidR="0044695D">
              <w:rPr>
                <w:noProof/>
                <w:webHidden/>
              </w:rPr>
              <w:fldChar w:fldCharType="begin"/>
            </w:r>
            <w:r w:rsidR="0044695D">
              <w:rPr>
                <w:noProof/>
                <w:webHidden/>
              </w:rPr>
              <w:instrText xml:space="preserve"> PAGEREF _Toc441175796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CC3DAA">
          <w:pPr>
            <w:pStyle w:val="TOC2"/>
            <w:tabs>
              <w:tab w:val="right" w:leader="dot" w:pos="10790"/>
            </w:tabs>
            <w:rPr>
              <w:rFonts w:eastAsiaTheme="minorEastAsia"/>
              <w:noProof/>
              <w:lang w:eastAsia="en-GB"/>
            </w:rPr>
          </w:pPr>
          <w:hyperlink w:anchor="_Toc441175797" w:history="1">
            <w:r w:rsidR="0044695D" w:rsidRPr="00C85EF8">
              <w:rPr>
                <w:rStyle w:val="Hyperlink"/>
                <w:noProof/>
              </w:rPr>
              <w:t>Installation Instructions</w:t>
            </w:r>
            <w:r w:rsidR="0044695D">
              <w:rPr>
                <w:noProof/>
                <w:webHidden/>
              </w:rPr>
              <w:tab/>
            </w:r>
            <w:r w:rsidR="0044695D">
              <w:rPr>
                <w:noProof/>
                <w:webHidden/>
              </w:rPr>
              <w:fldChar w:fldCharType="begin"/>
            </w:r>
            <w:r w:rsidR="0044695D">
              <w:rPr>
                <w:noProof/>
                <w:webHidden/>
              </w:rPr>
              <w:instrText xml:space="preserve"> PAGEREF _Toc441175797 \h </w:instrText>
            </w:r>
            <w:r w:rsidR="0044695D">
              <w:rPr>
                <w:noProof/>
                <w:webHidden/>
              </w:rPr>
            </w:r>
            <w:r w:rsidR="0044695D">
              <w:rPr>
                <w:noProof/>
                <w:webHidden/>
              </w:rPr>
              <w:fldChar w:fldCharType="separate"/>
            </w:r>
            <w:r w:rsidR="0044695D">
              <w:rPr>
                <w:noProof/>
                <w:webHidden/>
              </w:rPr>
              <w:t>3</w:t>
            </w:r>
            <w:r w:rsidR="0044695D">
              <w:rPr>
                <w:noProof/>
                <w:webHidden/>
              </w:rPr>
              <w:fldChar w:fldCharType="end"/>
            </w:r>
          </w:hyperlink>
        </w:p>
        <w:p w:rsidR="0044695D" w:rsidRDefault="00CC3DAA">
          <w:pPr>
            <w:pStyle w:val="TOC1"/>
            <w:tabs>
              <w:tab w:val="right" w:leader="dot" w:pos="10790"/>
            </w:tabs>
            <w:rPr>
              <w:rFonts w:eastAsiaTheme="minorEastAsia"/>
              <w:b w:val="0"/>
              <w:noProof/>
              <w:lang w:eastAsia="en-GB"/>
            </w:rPr>
          </w:pPr>
          <w:hyperlink w:anchor="_Toc441175798" w:history="1">
            <w:r w:rsidR="0044695D" w:rsidRPr="00C85EF8">
              <w:rPr>
                <w:rStyle w:val="Hyperlink"/>
                <w:noProof/>
              </w:rPr>
              <w:t>Usage</w:t>
            </w:r>
            <w:r w:rsidR="0044695D">
              <w:rPr>
                <w:noProof/>
                <w:webHidden/>
              </w:rPr>
              <w:tab/>
            </w:r>
            <w:r w:rsidR="0044695D">
              <w:rPr>
                <w:noProof/>
                <w:webHidden/>
              </w:rPr>
              <w:fldChar w:fldCharType="begin"/>
            </w:r>
            <w:r w:rsidR="0044695D">
              <w:rPr>
                <w:noProof/>
                <w:webHidden/>
              </w:rPr>
              <w:instrText xml:space="preserve"> PAGEREF _Toc441175798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CC3DAA">
          <w:pPr>
            <w:pStyle w:val="TOC2"/>
            <w:tabs>
              <w:tab w:val="right" w:leader="dot" w:pos="10790"/>
            </w:tabs>
            <w:rPr>
              <w:rFonts w:eastAsiaTheme="minorEastAsia"/>
              <w:noProof/>
              <w:lang w:eastAsia="en-GB"/>
            </w:rPr>
          </w:pPr>
          <w:hyperlink w:anchor="_Toc441175799" w:history="1">
            <w:r w:rsidR="0044695D" w:rsidRPr="00C85EF8">
              <w:rPr>
                <w:rStyle w:val="Hyperlink"/>
                <w:noProof/>
              </w:rPr>
              <w:t>Students</w:t>
            </w:r>
            <w:r w:rsidR="0044695D">
              <w:rPr>
                <w:noProof/>
                <w:webHidden/>
              </w:rPr>
              <w:tab/>
            </w:r>
            <w:r w:rsidR="0044695D">
              <w:rPr>
                <w:noProof/>
                <w:webHidden/>
              </w:rPr>
              <w:fldChar w:fldCharType="begin"/>
            </w:r>
            <w:r w:rsidR="0044695D">
              <w:rPr>
                <w:noProof/>
                <w:webHidden/>
              </w:rPr>
              <w:instrText xml:space="preserve"> PAGEREF _Toc441175799 \h </w:instrText>
            </w:r>
            <w:r w:rsidR="0044695D">
              <w:rPr>
                <w:noProof/>
                <w:webHidden/>
              </w:rPr>
            </w:r>
            <w:r w:rsidR="0044695D">
              <w:rPr>
                <w:noProof/>
                <w:webHidden/>
              </w:rPr>
              <w:fldChar w:fldCharType="separate"/>
            </w:r>
            <w:r w:rsidR="0044695D">
              <w:rPr>
                <w:noProof/>
                <w:webHidden/>
              </w:rPr>
              <w:t>4</w:t>
            </w:r>
            <w:r w:rsidR="0044695D">
              <w:rPr>
                <w:noProof/>
                <w:webHidden/>
              </w:rPr>
              <w:fldChar w:fldCharType="end"/>
            </w:r>
          </w:hyperlink>
        </w:p>
        <w:p w:rsidR="0044695D" w:rsidRDefault="00CC3DAA">
          <w:pPr>
            <w:pStyle w:val="TOC2"/>
            <w:tabs>
              <w:tab w:val="right" w:leader="dot" w:pos="10790"/>
            </w:tabs>
            <w:rPr>
              <w:rFonts w:eastAsiaTheme="minorEastAsia"/>
              <w:noProof/>
              <w:lang w:eastAsia="en-GB"/>
            </w:rPr>
          </w:pPr>
          <w:hyperlink w:anchor="_Toc441175800" w:history="1">
            <w:r w:rsidR="0044695D" w:rsidRPr="00C85EF8">
              <w:rPr>
                <w:rStyle w:val="Hyperlink"/>
                <w:noProof/>
              </w:rPr>
              <w:t>Teachers</w:t>
            </w:r>
            <w:r w:rsidR="0044695D">
              <w:rPr>
                <w:noProof/>
                <w:webHidden/>
              </w:rPr>
              <w:tab/>
            </w:r>
            <w:r w:rsidR="0044695D">
              <w:rPr>
                <w:noProof/>
                <w:webHidden/>
              </w:rPr>
              <w:fldChar w:fldCharType="begin"/>
            </w:r>
            <w:r w:rsidR="0044695D">
              <w:rPr>
                <w:noProof/>
                <w:webHidden/>
              </w:rPr>
              <w:instrText xml:space="preserve"> PAGEREF _Toc441175800 \h </w:instrText>
            </w:r>
            <w:r w:rsidR="0044695D">
              <w:rPr>
                <w:noProof/>
                <w:webHidden/>
              </w:rPr>
            </w:r>
            <w:r w:rsidR="0044695D">
              <w:rPr>
                <w:noProof/>
                <w:webHidden/>
              </w:rPr>
              <w:fldChar w:fldCharType="separate"/>
            </w:r>
            <w:r w:rsidR="0044695D">
              <w:rPr>
                <w:noProof/>
                <w:webHidden/>
              </w:rPr>
              <w:t>5</w:t>
            </w:r>
            <w:r w:rsidR="0044695D">
              <w:rPr>
                <w:noProof/>
                <w:webHidden/>
              </w:rPr>
              <w:fldChar w:fldCharType="end"/>
            </w:r>
          </w:hyperlink>
        </w:p>
        <w:p w:rsidR="00305AC8" w:rsidRDefault="00305AC8">
          <w:r>
            <w:rPr>
              <w:b/>
              <w:bCs/>
              <w:noProof/>
            </w:rPr>
            <w:fldChar w:fldCharType="end"/>
          </w:r>
        </w:p>
      </w:sdtContent>
    </w:sdt>
    <w:p w:rsidR="00305AC8" w:rsidRDefault="00305AC8">
      <w:pPr>
        <w:rPr>
          <w:rFonts w:cs="Consolas"/>
          <w:sz w:val="24"/>
        </w:rPr>
      </w:pPr>
      <w:r>
        <w:rPr>
          <w:rFonts w:cs="Consolas"/>
          <w:sz w:val="24"/>
        </w:rPr>
        <w:br w:type="page"/>
      </w:r>
    </w:p>
    <w:p w:rsidR="00337F67" w:rsidRDefault="00582008" w:rsidP="00582008">
      <w:pPr>
        <w:pStyle w:val="Heading1"/>
      </w:pPr>
      <w:bookmarkStart w:id="0" w:name="_Toc441175794"/>
      <w:r>
        <w:lastRenderedPageBreak/>
        <w:t>Overview</w:t>
      </w:r>
      <w:bookmarkEnd w:id="0"/>
    </w:p>
    <w:p w:rsidR="00582008" w:rsidRDefault="005C7518" w:rsidP="005C7518">
      <w:pPr>
        <w:pStyle w:val="Heading2"/>
      </w:pPr>
      <w:bookmarkStart w:id="1" w:name="_Toc441175795"/>
      <w:r>
        <w:t>Introduction</w:t>
      </w:r>
      <w:bookmarkEnd w:id="1"/>
    </w:p>
    <w:p w:rsidR="00746333" w:rsidRPr="00746333" w:rsidRDefault="0061288B" w:rsidP="00CB2705">
      <w:pPr>
        <w:pStyle w:val="NoSpacing"/>
      </w:pPr>
      <w:r>
        <w:rPr>
          <w:noProof/>
          <w:lang w:eastAsia="en-GB"/>
        </w:rPr>
        <w:drawing>
          <wp:anchor distT="0" distB="0" distL="114300" distR="114300" simplePos="0" relativeHeight="251660288" behindDoc="0" locked="0" layoutInCell="1" allowOverlap="1" wp14:anchorId="45D731A9" wp14:editId="6B990552">
            <wp:simplePos x="0" y="0"/>
            <wp:positionH relativeFrom="column">
              <wp:posOffset>3950335</wp:posOffset>
            </wp:positionH>
            <wp:positionV relativeFrom="paragraph">
              <wp:posOffset>100965</wp:posOffset>
            </wp:positionV>
            <wp:extent cx="2751455" cy="2659380"/>
            <wp:effectExtent l="0" t="0" r="0" b="7620"/>
            <wp:wrapSquare wrapText="bothSides"/>
            <wp:docPr id="2" name="Picture 2" descr="E:\Burford\Year 13\Computing\Project\_Writeup\Resources\User Guide\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urford\Year 13\Computing\Project\_Writeup\Resources\User Guide\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1455" cy="2659380"/>
                    </a:xfrm>
                    <a:prstGeom prst="rect">
                      <a:avLst/>
                    </a:prstGeom>
                    <a:noFill/>
                    <a:ln>
                      <a:noFill/>
                    </a:ln>
                  </pic:spPr>
                </pic:pic>
              </a:graphicData>
            </a:graphic>
            <wp14:sizeRelH relativeFrom="page">
              <wp14:pctWidth>0</wp14:pctWidth>
            </wp14:sizeRelH>
            <wp14:sizeRelV relativeFrom="page">
              <wp14:pctHeight>0</wp14:pctHeight>
            </wp14:sizeRelV>
          </wp:anchor>
        </w:drawing>
      </w:r>
      <w:r w:rsidR="005C7518">
        <w:t xml:space="preserve">The Room Booking System is </w:t>
      </w:r>
      <w:r w:rsidR="007E74E7">
        <w:t>designed to be an easy t</w:t>
      </w:r>
      <w:r w:rsidR="001B63C1">
        <w:t>o use, scalable system</w:t>
      </w:r>
      <w:r w:rsidR="00D96466">
        <w:t xml:space="preserve"> for booking facilities</w:t>
      </w:r>
      <w:r w:rsidR="00EA408E">
        <w:t>, specifically school rooms</w:t>
      </w:r>
      <w:r w:rsidR="00964671">
        <w:t>.</w:t>
      </w:r>
      <w:r w:rsidR="00072640">
        <w:t xml:space="preserve"> Its main</w:t>
      </w:r>
      <w:r w:rsidR="00150DB2">
        <w:t xml:space="preserve"> </w:t>
      </w:r>
      <w:r w:rsidR="001F5C3F">
        <w:t xml:space="preserve">overall </w:t>
      </w:r>
      <w:r w:rsidR="00072640">
        <w:t>features are customisability and inclusion of all users in the system</w:t>
      </w:r>
      <w:r w:rsidR="005F7751">
        <w:t xml:space="preserve">, giving students </w:t>
      </w:r>
      <w:r w:rsidR="00554CC6">
        <w:t xml:space="preserve">restricted </w:t>
      </w:r>
      <w:r w:rsidR="005F7751">
        <w:t>yet useful access to information usually only available to staff</w:t>
      </w:r>
      <w:r w:rsidR="00FA3554">
        <w:t xml:space="preserve"> </w:t>
      </w:r>
      <w:r w:rsidR="00EC06AF">
        <w:t xml:space="preserve">when using </w:t>
      </w:r>
      <w:r w:rsidR="00FA3554">
        <w:t>a traditional system</w:t>
      </w:r>
      <w:r w:rsidR="00072640">
        <w:t>.</w:t>
      </w:r>
      <w:r w:rsidRPr="0061288B">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B503C">
        <w:br/>
      </w:r>
      <w:r w:rsidR="00557F94">
        <w:br/>
      </w:r>
      <w:r w:rsidR="00612A24">
        <w:t>There are two main programs – the Server which is recommended to be run on a dedicated server machine, and the Client, which should run upon log-on on the standard computers used by students and staff around the school.</w:t>
      </w:r>
      <w:r w:rsidR="0040210D">
        <w:t xml:space="preserve"> The Clients connect to the Server and can then display and edit information on the system.</w:t>
      </w:r>
      <w:r w:rsidR="00557F94">
        <w:br/>
      </w:r>
      <w:r w:rsidR="00BB503C">
        <w:br/>
      </w:r>
      <w:r w:rsidR="00692BA6">
        <w:t xml:space="preserve">The users are intended to be Teachers, Students, and Administrators. </w:t>
      </w:r>
      <w:r w:rsidR="005D6620">
        <w:t xml:space="preserve">Each of these roles </w:t>
      </w:r>
      <w:r w:rsidR="00FE2749">
        <w:t>represents</w:t>
      </w:r>
      <w:r w:rsidR="005D6620">
        <w:t xml:space="preserve"> a degree of access to the system as well as the obvious </w:t>
      </w:r>
      <w:r w:rsidR="00A840EE">
        <w:t>“</w:t>
      </w:r>
      <w:r w:rsidR="00AC2930">
        <w:t>real-life”</w:t>
      </w:r>
      <w:r w:rsidR="005D6620">
        <w:t xml:space="preserve"> </w:t>
      </w:r>
      <w:r w:rsidR="00051377">
        <w:t>roles</w:t>
      </w:r>
      <w:r w:rsidR="005D6620">
        <w:t>.</w:t>
      </w:r>
      <w:r w:rsidR="00975C14">
        <w:t xml:space="preserve"> </w:t>
      </w:r>
      <w:r w:rsidR="001F4938">
        <w:t xml:space="preserve">An explanation </w:t>
      </w:r>
      <w:r w:rsidR="00975C14">
        <w:t xml:space="preserve">of the system roles are given below. </w:t>
      </w:r>
      <w:r w:rsidR="00CB2705">
        <w:br/>
      </w:r>
    </w:p>
    <w:tbl>
      <w:tblPr>
        <w:tblStyle w:val="MediumShading1-Accent1"/>
        <w:tblW w:w="10598" w:type="dxa"/>
        <w:tblLook w:val="04A0" w:firstRow="1" w:lastRow="0" w:firstColumn="1" w:lastColumn="0" w:noHBand="0" w:noVBand="1"/>
      </w:tblPr>
      <w:tblGrid>
        <w:gridCol w:w="1668"/>
        <w:gridCol w:w="8930"/>
      </w:tblGrid>
      <w:tr w:rsidR="00975C14" w:rsidTr="008149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8DB3E2" w:themeFill="text2" w:themeFillTint="66"/>
          </w:tcPr>
          <w:p w:rsidR="00975C14" w:rsidRPr="00ED200D" w:rsidRDefault="00ED200D" w:rsidP="00ED200D">
            <w:pPr>
              <w:pStyle w:val="NoSpacing"/>
              <w:rPr>
                <w:b w:val="0"/>
                <w:color w:val="auto"/>
              </w:rPr>
            </w:pPr>
            <w:r>
              <w:rPr>
                <w:b w:val="0"/>
                <w:color w:val="auto"/>
              </w:rPr>
              <w:t>User Type</w:t>
            </w:r>
          </w:p>
        </w:tc>
        <w:tc>
          <w:tcPr>
            <w:tcW w:w="8930" w:type="dxa"/>
            <w:tcBorders>
              <w:left w:val="single" w:sz="4" w:space="0" w:color="8DB3E2" w:themeColor="text2" w:themeTint="66"/>
            </w:tcBorders>
            <w:shd w:val="clear" w:color="auto" w:fill="8DB3E2" w:themeFill="text2" w:themeFillTint="66"/>
          </w:tcPr>
          <w:p w:rsidR="00975C14" w:rsidRPr="00ED200D" w:rsidRDefault="00ED200D" w:rsidP="00975C14">
            <w:pPr>
              <w:pStyle w:val="NoSpacing"/>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Role</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Student</w:t>
            </w:r>
          </w:p>
        </w:tc>
        <w:tc>
          <w:tcPr>
            <w:tcW w:w="8930" w:type="dxa"/>
            <w:tcBorders>
              <w:left w:val="single" w:sz="4" w:space="0" w:color="8DB3E2" w:themeColor="text2" w:themeTint="66"/>
            </w:tcBorders>
            <w:shd w:val="clear" w:color="auto" w:fill="FFFFFF" w:themeFill="background1"/>
          </w:tcPr>
          <w:p w:rsidR="00975C14" w:rsidRPr="00ED200D" w:rsidRDefault="00187025" w:rsidP="00187025">
            <w:pPr>
              <w:pStyle w:val="NoSpacing"/>
              <w:cnfStyle w:val="000000100000" w:firstRow="0" w:lastRow="0" w:firstColumn="0" w:lastColumn="0" w:oddVBand="0" w:evenVBand="0" w:oddHBand="1" w:evenHBand="0" w:firstRowFirstColumn="0" w:firstRowLastColumn="0" w:lastRowFirstColumn="0" w:lastRowLastColumn="0"/>
            </w:pPr>
            <w:r>
              <w:t>View bookings and receive notifications of scheduled bookings taking place in the room they’re currently logged on in.</w:t>
            </w:r>
          </w:p>
        </w:tc>
      </w:tr>
      <w:tr w:rsidR="00975C14" w:rsidTr="008149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Teacher</w:t>
            </w:r>
          </w:p>
        </w:tc>
        <w:tc>
          <w:tcPr>
            <w:tcW w:w="8930" w:type="dxa"/>
            <w:tcBorders>
              <w:left w:val="single" w:sz="4" w:space="0" w:color="8DB3E2" w:themeColor="text2" w:themeTint="66"/>
            </w:tcBorders>
            <w:shd w:val="clear" w:color="auto" w:fill="FFFFFF" w:themeFill="background1"/>
          </w:tcPr>
          <w:p w:rsidR="00975C14" w:rsidRPr="00ED200D" w:rsidRDefault="00743E10" w:rsidP="00A713D3">
            <w:pPr>
              <w:pStyle w:val="NoSpacing"/>
              <w:cnfStyle w:val="000000010000" w:firstRow="0" w:lastRow="0" w:firstColumn="0" w:lastColumn="0" w:oddVBand="0" w:evenVBand="0" w:oddHBand="0" w:evenHBand="1" w:firstRowFirstColumn="0" w:firstRowLastColumn="0" w:lastRowFirstColumn="0" w:lastRowLastColumn="0"/>
            </w:pPr>
            <w:r>
              <w:t xml:space="preserve">Can create and edit </w:t>
            </w:r>
            <w:r w:rsidR="00577E59">
              <w:t>their own</w:t>
            </w:r>
            <w:r w:rsidR="00A713D3">
              <w:t xml:space="preserve"> bookings</w:t>
            </w:r>
            <w:r>
              <w:t xml:space="preserve">, as well </w:t>
            </w:r>
            <w:r w:rsidR="00CC4CD3">
              <w:t>as having all the capabilities of Students. Can receive emails notifying them about changes to</w:t>
            </w:r>
            <w:r w:rsidR="00CB08B0">
              <w:t xml:space="preserve"> their</w:t>
            </w:r>
            <w:r w:rsidR="00CC4CD3">
              <w:t xml:space="preserve"> bookings etc.</w:t>
            </w:r>
          </w:p>
        </w:tc>
      </w:tr>
      <w:tr w:rsidR="00975C14" w:rsidTr="008149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Borders>
              <w:right w:val="single" w:sz="4" w:space="0" w:color="8DB3E2" w:themeColor="text2" w:themeTint="66"/>
            </w:tcBorders>
            <w:shd w:val="clear" w:color="auto" w:fill="FFFFFF" w:themeFill="background1"/>
          </w:tcPr>
          <w:p w:rsidR="00975C14" w:rsidRPr="00ED200D" w:rsidRDefault="00187025" w:rsidP="00975C14">
            <w:pPr>
              <w:pStyle w:val="NoSpacing"/>
              <w:rPr>
                <w:b w:val="0"/>
              </w:rPr>
            </w:pPr>
            <w:r>
              <w:rPr>
                <w:b w:val="0"/>
              </w:rPr>
              <w:t>Administrator</w:t>
            </w:r>
          </w:p>
        </w:tc>
        <w:tc>
          <w:tcPr>
            <w:tcW w:w="8930" w:type="dxa"/>
            <w:tcBorders>
              <w:left w:val="single" w:sz="4" w:space="0" w:color="8DB3E2" w:themeColor="text2" w:themeTint="66"/>
            </w:tcBorders>
            <w:shd w:val="clear" w:color="auto" w:fill="FFFFFF" w:themeFill="background1"/>
          </w:tcPr>
          <w:p w:rsidR="00975C14" w:rsidRPr="00ED200D" w:rsidRDefault="00577E59" w:rsidP="00CB1445">
            <w:pPr>
              <w:pStyle w:val="NoSpacing"/>
              <w:cnfStyle w:val="000000100000" w:firstRow="0" w:lastRow="0" w:firstColumn="0" w:lastColumn="0" w:oddVBand="0" w:evenVBand="0" w:oddHBand="1" w:evenHBand="0" w:firstRowFirstColumn="0" w:firstRowLastColumn="0" w:lastRowFirstColumn="0" w:lastRowLastColumn="0"/>
            </w:pPr>
            <w:r>
              <w:t xml:space="preserve">Can </w:t>
            </w:r>
            <w:r w:rsidR="002B77E4">
              <w:t>create and edit any bookings, have all the capabilities of a student, and can create and edit more core system entries, such as the Rooms and Periods that Bookings can take place in/during.</w:t>
            </w:r>
          </w:p>
        </w:tc>
      </w:tr>
    </w:tbl>
    <w:p w:rsidR="009B39AF" w:rsidRDefault="009B39AF" w:rsidP="00F475AD">
      <w:pPr>
        <w:pStyle w:val="NoSpacing"/>
      </w:pPr>
    </w:p>
    <w:p w:rsidR="009B39AF" w:rsidRPr="009B39AF" w:rsidRDefault="00F475AD" w:rsidP="009B39AF">
      <w:pPr>
        <w:pStyle w:val="NoSpacing"/>
      </w:pPr>
      <w:r>
        <w:br w:type="page"/>
      </w:r>
    </w:p>
    <w:p w:rsidR="00267BD9" w:rsidRDefault="005045A8" w:rsidP="005045A8">
      <w:pPr>
        <w:pStyle w:val="Heading2"/>
      </w:pPr>
      <w:bookmarkStart w:id="2" w:name="_Toc441175796"/>
      <w:r>
        <w:lastRenderedPageBreak/>
        <w:t>System Requirements</w:t>
      </w:r>
      <w:bookmarkEnd w:id="2"/>
    </w:p>
    <w:p w:rsidR="005045A8" w:rsidRDefault="0067420E" w:rsidP="005045A8">
      <w:pPr>
        <w:pStyle w:val="NoSpacing"/>
        <w:rPr>
          <w:color w:val="548DD4" w:themeColor="text2" w:themeTint="99"/>
          <w:u w:val="single"/>
        </w:rPr>
      </w:pPr>
      <w:r>
        <w:rPr>
          <w:noProof/>
          <w:lang w:eastAsia="en-GB"/>
        </w:rPr>
        <w:drawing>
          <wp:anchor distT="0" distB="0" distL="114300" distR="114300" simplePos="0" relativeHeight="251661312" behindDoc="1" locked="0" layoutInCell="1" allowOverlap="1" wp14:anchorId="115915B8" wp14:editId="21A2E90C">
            <wp:simplePos x="0" y="0"/>
            <wp:positionH relativeFrom="column">
              <wp:posOffset>3941445</wp:posOffset>
            </wp:positionH>
            <wp:positionV relativeFrom="paragraph">
              <wp:posOffset>56515</wp:posOffset>
            </wp:positionV>
            <wp:extent cx="2915285" cy="2958465"/>
            <wp:effectExtent l="0" t="0" r="0" b="0"/>
            <wp:wrapTight wrapText="bothSides">
              <wp:wrapPolygon edited="0">
                <wp:start x="0" y="0"/>
                <wp:lineTo x="0" y="21419"/>
                <wp:lineTo x="21454" y="21419"/>
                <wp:lineTo x="21454" y="0"/>
                <wp:lineTo x="0" y="0"/>
              </wp:wrapPolygon>
            </wp:wrapTight>
            <wp:docPr id="4" name="Picture 4" descr="E:\Burford\Year 13\Computing\Project\_Writeup\Resources\User Guide\Edi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Burford\Year 13\Computing\Project\_Writeup\Resources\User Guide\Edit Depart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5285" cy="2958465"/>
                    </a:xfrm>
                    <a:prstGeom prst="rect">
                      <a:avLst/>
                    </a:prstGeom>
                    <a:noFill/>
                    <a:ln>
                      <a:noFill/>
                    </a:ln>
                  </pic:spPr>
                </pic:pic>
              </a:graphicData>
            </a:graphic>
            <wp14:sizeRelH relativeFrom="page">
              <wp14:pctWidth>0</wp14:pctWidth>
            </wp14:sizeRelH>
            <wp14:sizeRelV relativeFrom="page">
              <wp14:pctHeight>0</wp14:pctHeight>
            </wp14:sizeRelV>
          </wp:anchor>
        </w:drawing>
      </w:r>
      <w:r w:rsidR="005045A8">
        <w:rPr>
          <w:color w:val="548DD4" w:themeColor="text2" w:themeTint="99"/>
          <w:u w:val="single"/>
        </w:rPr>
        <w:t>Server</w:t>
      </w:r>
      <w:r w:rsidR="00091F8D">
        <w:rPr>
          <w:color w:val="548DD4" w:themeColor="text2" w:themeTint="99"/>
          <w:u w:val="single"/>
        </w:rPr>
        <w:t xml:space="preserve"> (Minimum)</w:t>
      </w:r>
    </w:p>
    <w:p w:rsidR="00091F8D" w:rsidRDefault="00091F8D" w:rsidP="00091F8D">
      <w:pPr>
        <w:pStyle w:val="NoSpacing"/>
      </w:pPr>
      <w:r>
        <w:t>2GB free hard drive space.</w:t>
      </w:r>
      <w:r>
        <w:br/>
        <w:t>2GB RAM.</w:t>
      </w:r>
      <w:r w:rsidR="008F0C50" w:rsidRPr="008F0C50">
        <w:t xml:space="preserve"> </w:t>
      </w:r>
      <w:r w:rsidR="008F0C50">
        <w:br/>
      </w:r>
      <w:r w:rsidR="004E6683">
        <w:t>2GHz processor</w:t>
      </w:r>
      <w:r w:rsidR="008F0C50">
        <w:t>.</w:t>
      </w:r>
      <w:r>
        <w:br/>
        <w:t>Windows XP or above.</w:t>
      </w:r>
      <w:r w:rsidR="008F0C50">
        <w:t xml:space="preserve"> </w:t>
      </w:r>
      <w:r w:rsidR="00CE6F03">
        <w:br/>
        <w:t>.NET Framework 4 or above</w:t>
      </w:r>
      <w:r w:rsidR="002D096E">
        <w:t>.</w:t>
      </w:r>
      <w:r>
        <w:br/>
      </w:r>
    </w:p>
    <w:p w:rsidR="00F136F0" w:rsidRPr="008C5FFA" w:rsidRDefault="00F136F0" w:rsidP="00F136F0">
      <w:pPr>
        <w:pStyle w:val="NoSpacing"/>
        <w:rPr>
          <w:color w:val="548DD4" w:themeColor="text2" w:themeTint="99"/>
          <w:u w:val="single"/>
        </w:rPr>
      </w:pPr>
      <w:r w:rsidRPr="008C5FFA">
        <w:rPr>
          <w:color w:val="548DD4" w:themeColor="text2" w:themeTint="99"/>
          <w:u w:val="single"/>
        </w:rPr>
        <w:t>Client (Minimum)</w:t>
      </w:r>
    </w:p>
    <w:p w:rsidR="00F136F0" w:rsidRDefault="00F136F0" w:rsidP="00F136F0">
      <w:pPr>
        <w:pStyle w:val="NoSpacing"/>
      </w:pPr>
      <w:r>
        <w:t>500MB free hard drive space.</w:t>
      </w:r>
      <w:r>
        <w:br/>
        <w:t>1GB RAM.</w:t>
      </w:r>
      <w:r w:rsidR="008F0C50" w:rsidRPr="008F0C50">
        <w:t xml:space="preserve"> </w:t>
      </w:r>
      <w:r w:rsidR="008F0C50">
        <w:br/>
      </w:r>
      <w:r w:rsidR="00756010">
        <w:t>2GHz processor</w:t>
      </w:r>
      <w:r w:rsidR="008F0C50">
        <w:t>.</w:t>
      </w:r>
      <w:r>
        <w:br/>
      </w:r>
      <w:r w:rsidR="002D096E">
        <w:t>Windows XP or above.</w:t>
      </w:r>
      <w:r w:rsidR="008F0C50">
        <w:t xml:space="preserve"> </w:t>
      </w:r>
      <w:r w:rsidR="002D096E">
        <w:br/>
        <w:t>.NET F</w:t>
      </w:r>
      <w:r>
        <w:t>ramework 4 or above.</w:t>
      </w:r>
    </w:p>
    <w:p w:rsidR="00F475AD" w:rsidRDefault="00F475AD" w:rsidP="00F475AD">
      <w:pPr>
        <w:pStyle w:val="Heading2"/>
      </w:pPr>
      <w:bookmarkStart w:id="3" w:name="_Toc441175797"/>
      <w:r>
        <w:t>Installation Instructions</w:t>
      </w:r>
      <w:bookmarkEnd w:id="3"/>
    </w:p>
    <w:p w:rsidR="00F475AD" w:rsidRDefault="003C43E3" w:rsidP="00F475AD">
      <w:pPr>
        <w:pStyle w:val="NoSpacing"/>
        <w:rPr>
          <w:color w:val="548DD4" w:themeColor="text2" w:themeTint="99"/>
        </w:rPr>
      </w:pPr>
      <w:r>
        <w:rPr>
          <w:color w:val="548DD4" w:themeColor="text2" w:themeTint="99"/>
        </w:rPr>
        <w:t>Server</w:t>
      </w:r>
    </w:p>
    <w:p w:rsidR="0070712E" w:rsidRDefault="00346E8F" w:rsidP="0070712E">
      <w:pPr>
        <w:pStyle w:val="NoSpacing"/>
      </w:pPr>
      <w:r>
        <w:t xml:space="preserve">The server should be set up by an administrator, and simply needs to be opened to start running. It will create or use the database files in the same directory as it, and </w:t>
      </w:r>
      <w:r w:rsidR="00AF294E">
        <w:t>is otherwise</w:t>
      </w:r>
      <w:r>
        <w:t xml:space="preserve"> standalone.</w:t>
      </w:r>
      <w:r w:rsidR="0080277E">
        <w:t xml:space="preserve"> Once started, it will take a few seconds to load the internal model, and then display</w:t>
      </w:r>
      <w:r w:rsidR="00E801D7">
        <w:t>s</w:t>
      </w:r>
      <w:r w:rsidR="0080277E">
        <w:t xml:space="preserve"> a message stating that it’s</w:t>
      </w:r>
      <w:r w:rsidR="0068061B">
        <w:t xml:space="preserve"> started to listen for clients.</w:t>
      </w:r>
      <w:r w:rsidR="00793B74">
        <w:t xml:space="preserve"> </w:t>
      </w:r>
      <w:r w:rsidR="0070712E">
        <w:t>Information on events will be printed as they occur.</w:t>
      </w:r>
      <w:r w:rsidR="0070712E">
        <w:br/>
        <w:t>Pressing a key will shut down the server and disconnect all clients cleanly, also ensuring the database is detached correctly. This is the recommended method of shutting down the server.</w:t>
      </w:r>
      <w:r w:rsidR="0070712E">
        <w:br/>
      </w:r>
      <w:r w:rsidR="00C02EDF">
        <w:t>Opening the server after the first run will resume with the same state as when it was shut down – all Bookings, Rooms etc will persist between shut downs.</w:t>
      </w:r>
      <w:r w:rsidR="006062AC">
        <w:br/>
        <w:t>// Need to give step by step instructions rather than an overview?</w:t>
      </w:r>
    </w:p>
    <w:p w:rsidR="00C02EDF" w:rsidRDefault="00C02EDF" w:rsidP="00C02EDF"/>
    <w:p w:rsidR="00C02EDF" w:rsidRDefault="00C02EDF" w:rsidP="00C02EDF">
      <w:pPr>
        <w:pStyle w:val="NoSpacing"/>
        <w:rPr>
          <w:color w:val="548DD4" w:themeColor="text2" w:themeTint="99"/>
        </w:rPr>
      </w:pPr>
      <w:r w:rsidRPr="00C02EDF">
        <w:rPr>
          <w:color w:val="548DD4" w:themeColor="text2" w:themeTint="99"/>
        </w:rPr>
        <w:t>Client</w:t>
      </w:r>
    </w:p>
    <w:p w:rsidR="001F2AC9" w:rsidRDefault="00E56B58" w:rsidP="00C02EDF">
      <w:pPr>
        <w:pStyle w:val="NoSpacing"/>
      </w:pPr>
      <w:r>
        <w:t>Client installation is trickier, and again should be done by an admin.</w:t>
      </w:r>
      <w:r w:rsidR="006062AC">
        <w:br/>
        <w:t>// Need to go into detail about how to setup startup scripts</w:t>
      </w:r>
      <w:r w:rsidR="004E118C">
        <w:t xml:space="preserve"> on Windows Server</w:t>
      </w:r>
      <w:r w:rsidR="006062AC">
        <w:t>?</w:t>
      </w:r>
      <w:r w:rsidR="00E66DCF">
        <w:t xml:space="preserve"> Or just give a simple demo like, put into startup folder on computer?</w:t>
      </w:r>
    </w:p>
    <w:p w:rsidR="001F2AC9" w:rsidRDefault="001F2AC9" w:rsidP="001F2AC9">
      <w:pPr>
        <w:rPr>
          <w:rFonts w:cs="Consolas"/>
          <w:sz w:val="24"/>
        </w:rPr>
      </w:pPr>
      <w:r>
        <w:br w:type="page"/>
      </w:r>
    </w:p>
    <w:p w:rsidR="00C02EDF" w:rsidRDefault="001F2AC9" w:rsidP="001F2AC9">
      <w:pPr>
        <w:pStyle w:val="Heading1"/>
      </w:pPr>
      <w:bookmarkStart w:id="4" w:name="_Toc441175798"/>
      <w:r>
        <w:lastRenderedPageBreak/>
        <w:t>Usage</w:t>
      </w:r>
      <w:bookmarkEnd w:id="4"/>
    </w:p>
    <w:p w:rsidR="001F2AC9" w:rsidRDefault="005E70F7" w:rsidP="001F2AC9">
      <w:pPr>
        <w:pStyle w:val="Heading2"/>
      </w:pPr>
      <w:bookmarkStart w:id="5" w:name="_Toc441175799"/>
      <w:r>
        <w:t>Students</w:t>
      </w:r>
      <w:bookmarkEnd w:id="5"/>
    </w:p>
    <w:p w:rsidR="005E70F7" w:rsidRDefault="007B3101" w:rsidP="005E70F7">
      <w:pPr>
        <w:pStyle w:val="NoSpacing"/>
      </w:pPr>
      <w:r>
        <w:rPr>
          <w:noProof/>
          <w:lang w:eastAsia="en-GB"/>
        </w:rPr>
        <w:drawing>
          <wp:anchor distT="0" distB="0" distL="114300" distR="114300" simplePos="0" relativeHeight="251662336" behindDoc="0" locked="0" layoutInCell="1" allowOverlap="1" wp14:anchorId="77A5C9ED" wp14:editId="2E40736C">
            <wp:simplePos x="0" y="0"/>
            <wp:positionH relativeFrom="column">
              <wp:posOffset>4227195</wp:posOffset>
            </wp:positionH>
            <wp:positionV relativeFrom="paragraph">
              <wp:posOffset>90805</wp:posOffset>
            </wp:positionV>
            <wp:extent cx="2258695" cy="1009650"/>
            <wp:effectExtent l="0" t="0" r="8255" b="0"/>
            <wp:wrapSquare wrapText="bothSides"/>
            <wp:docPr id="3" name="Picture 3"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8695"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E6F13">
        <w:t xml:space="preserve">To open the timetable, look for the icon </w:t>
      </w:r>
      <w:r w:rsidR="00180655">
        <w:rPr>
          <w:noProof/>
          <w:lang w:eastAsia="en-GB"/>
        </w:rPr>
        <w:drawing>
          <wp:inline distT="0" distB="0" distL="0" distR="0" wp14:anchorId="6023EE40" wp14:editId="5D77EA29">
            <wp:extent cx="155276" cy="180886"/>
            <wp:effectExtent l="0" t="0" r="0" b="0"/>
            <wp:docPr id="5" name="Picture 5" descr="H:\Burford\Year 13\Computing\Project\_Writeup\Resources\User Guid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urford\Year 13\Computing\Project\_Writeup\Resources\User Guide\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5276" cy="180886"/>
                    </a:xfrm>
                    <a:prstGeom prst="rect">
                      <a:avLst/>
                    </a:prstGeom>
                    <a:noFill/>
                    <a:ln>
                      <a:noFill/>
                    </a:ln>
                  </pic:spPr>
                </pic:pic>
              </a:graphicData>
            </a:graphic>
          </wp:inline>
        </w:drawing>
      </w:r>
      <w:r w:rsidR="002E6F13">
        <w:t xml:space="preserve"> in the system tray.</w:t>
      </w:r>
      <w:r w:rsidR="00B002EA">
        <w:t xml:space="preserve"> </w:t>
      </w:r>
      <w:r w:rsidR="00572B2A">
        <w:t>Left clicking this icon, or right clicking and selecting the “View Bookings” option</w:t>
      </w:r>
      <w:r w:rsidR="00CC1FD0">
        <w:t xml:space="preserve"> in the displayed context menu</w:t>
      </w:r>
      <w:r w:rsidR="00572B2A">
        <w:t>, will display the main window.</w:t>
      </w:r>
    </w:p>
    <w:p w:rsidR="00880D31" w:rsidRDefault="00880D31" w:rsidP="00572B2A">
      <w:pPr>
        <w:pStyle w:val="NoSpacing"/>
      </w:pPr>
    </w:p>
    <w:p w:rsidR="007C2230" w:rsidRDefault="007A7D1B" w:rsidP="007C2230">
      <w:r>
        <w:rPr>
          <w:noProof/>
          <w:lang w:eastAsia="en-GB"/>
        </w:rPr>
        <mc:AlternateContent>
          <mc:Choice Requires="wpg">
            <w:drawing>
              <wp:anchor distT="0" distB="0" distL="114300" distR="114300" simplePos="0" relativeHeight="251681792" behindDoc="0" locked="0" layoutInCell="1" allowOverlap="1">
                <wp:simplePos x="0" y="0"/>
                <wp:positionH relativeFrom="column">
                  <wp:posOffset>2580198</wp:posOffset>
                </wp:positionH>
                <wp:positionV relativeFrom="paragraph">
                  <wp:posOffset>279593</wp:posOffset>
                </wp:positionV>
                <wp:extent cx="4113530" cy="2700020"/>
                <wp:effectExtent l="0" t="0" r="1270" b="5080"/>
                <wp:wrapSquare wrapText="bothSides"/>
                <wp:docPr id="21" name="Group 21"/>
                <wp:cNvGraphicFramePr/>
                <a:graphic xmlns:a="http://schemas.openxmlformats.org/drawingml/2006/main">
                  <a:graphicData uri="http://schemas.microsoft.com/office/word/2010/wordprocessingGroup">
                    <wpg:wgp>
                      <wpg:cNvGrpSpPr/>
                      <wpg:grpSpPr>
                        <a:xfrm>
                          <a:off x="0" y="0"/>
                          <a:ext cx="4113530" cy="2700020"/>
                          <a:chOff x="0" y="0"/>
                          <a:chExt cx="4113530" cy="2700020"/>
                        </a:xfrm>
                      </wpg:grpSpPr>
                      <wpg:grpSp>
                        <wpg:cNvPr id="18" name="Group 18"/>
                        <wpg:cNvGrpSpPr/>
                        <wpg:grpSpPr>
                          <a:xfrm>
                            <a:off x="0" y="0"/>
                            <a:ext cx="4113530" cy="2700020"/>
                            <a:chOff x="1234" y="-77638"/>
                            <a:chExt cx="4113566" cy="2700068"/>
                          </a:xfrm>
                        </wpg:grpSpPr>
                        <wpg:grpSp>
                          <wpg:cNvPr id="14" name="Group 14"/>
                          <wpg:cNvGrpSpPr/>
                          <wpg:grpSpPr>
                            <a:xfrm>
                              <a:off x="1234" y="-77638"/>
                              <a:ext cx="4113566" cy="2700068"/>
                              <a:chOff x="1234" y="-77638"/>
                              <a:chExt cx="4113566" cy="2700068"/>
                            </a:xfrm>
                          </wpg:grpSpPr>
                          <pic:pic xmlns:pic="http://schemas.openxmlformats.org/drawingml/2006/picture">
                            <pic:nvPicPr>
                              <pic:cNvPr id="6" name="Picture 6" descr="H:\Burford\Year 13\Computing\Project\_Writeup\Resources\User Guide\Timetable.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406106" y="0"/>
                                <a:ext cx="2708694" cy="2622430"/>
                              </a:xfrm>
                              <a:prstGeom prst="rect">
                                <a:avLst/>
                              </a:prstGeom>
                              <a:noFill/>
                              <a:ln>
                                <a:noFill/>
                              </a:ln>
                            </pic:spPr>
                          </pic:pic>
                          <wps:wsp>
                            <wps:cNvPr id="13" name="Text Box 13"/>
                            <wps:cNvSpPr txBox="1"/>
                            <wps:spPr>
                              <a:xfrm>
                                <a:off x="1234" y="-77638"/>
                                <a:ext cx="1404872" cy="269955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 name="Straight Arrow Connector 16"/>
                          <wps:cNvCnPr/>
                          <wps:spPr>
                            <a:xfrm flipV="1">
                              <a:off x="1138687" y="370936"/>
                              <a:ext cx="1216025" cy="5257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1190445" y="1466490"/>
                              <a:ext cx="1483672" cy="4313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s:wsp>
                        <wps:cNvPr id="19" name="Straight Arrow Connector 19"/>
                        <wps:cNvCnPr/>
                        <wps:spPr>
                          <a:xfrm>
                            <a:off x="1137037" y="214685"/>
                            <a:ext cx="2444750" cy="615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Arrow Connector 20"/>
                        <wps:cNvCnPr/>
                        <wps:spPr>
                          <a:xfrm>
                            <a:off x="1137037" y="214685"/>
                            <a:ext cx="26924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1" o:spid="_x0000_s1026" style="position:absolute;margin-left:203.15pt;margin-top:22pt;width:323.9pt;height:212.6pt;z-index:251681792" coordsize="41135,27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">
                <v:group id="Group 18" o:spid="_x0000_s1027" style="position:absolute;width:41135;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4" o:spid="_x0000_s1028" style="position:absolute;left:12;top:-776;width:41136;height:27000" coordorigin="12,-776" coordsize="41135,27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9" type="#_x0000_t75" style="position:absolute;left:14061;width:27087;height:262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3iX6+AAAA2gAAAA8AAABkcnMvZG93bnJldi54bWxEj0GLwjAUhO8L/ofwBG9rqoIr1SgiFrxa&#10;Ba+P5NlWm5fSRK3+eiMIexxm5htmsepsLe7U+sqxgtEwAUGsnam4UHA8ZL8zED4gG6wdk4IneVgt&#10;ez8LTI178J7ueShEhLBPUUEZQpNK6XVJFv3QNcTRO7vWYoiyLaRp8RHhtpbjJJlKixXHhRIb2pSk&#10;r/nNKpg8Q5IV2V9leLbNLqOTzl/aKzXod+s5iEBd+A9/2zujYAqfK/EGyO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X3iX6+AAAA2gAAAA8AAAAAAAAAAAAAAAAAnwIAAGRy&#10;cy9kb3ducmV2LnhtbFBLBQYAAAAABAAEAPcAAACKAwAAAAA=&#10;">
                      <v:imagedata r:id="rId14" o:title="Timetable"/>
                      <v:path arrowok="t"/>
                    </v:shape>
                    <v:shapetype id="_x0000_t202" coordsize="21600,21600" o:spt="202" path="m,l,21600r21600,l21600,xe">
                      <v:stroke joinstyle="miter"/>
                      <v:path gradientshapeok="t" o:connecttype="rect"/>
                    </v:shapetype>
                    <v:shape id="Text Box 13" o:spid="_x0000_s1030" type="#_x0000_t202" style="position:absolute;left:12;top:-776;width:14049;height:26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F91F11" w:rsidRDefault="00F91F11" w:rsidP="00F91F11">
                            <w:pPr>
                              <w:pStyle w:val="NoSpacing"/>
                            </w:pPr>
                            <w:r>
                              <w:t>Previous/Next buttons for changing days.</w:t>
                            </w:r>
                          </w:p>
                          <w:p w:rsidR="00F91F11" w:rsidRDefault="00F91F11" w:rsidP="00F91F11">
                            <w:pPr>
                              <w:pStyle w:val="NoSpacing"/>
                            </w:pPr>
                            <w:r>
                              <w:t>The current date being viewed.</w:t>
                            </w:r>
                          </w:p>
                          <w:p w:rsidR="00F91F11" w:rsidRPr="00F91F11" w:rsidRDefault="00F91F11" w:rsidP="00F91F11">
                            <w:pPr>
                              <w:pStyle w:val="NoSpacing"/>
                            </w:pPr>
                          </w:p>
                          <w:p w:rsidR="00F91F11" w:rsidRPr="00525427" w:rsidRDefault="00F91F11" w:rsidP="00F91F11">
                            <w:pPr>
                              <w:pStyle w:val="NoSpacing"/>
                            </w:pPr>
                            <w:r>
                              <w:t>A Booking made by Mr Kenny for Physics during period 3 taking place in both D12 and the Library.</w:t>
                            </w:r>
                          </w:p>
                        </w:txbxContent>
                      </v:textbox>
                    </v:shape>
                  </v:group>
                  <v:shapetype id="_x0000_t32" coordsize="21600,21600" o:spt="32" o:oned="t" path="m,l21600,21600e" filled="f">
                    <v:path arrowok="t" fillok="f" o:connecttype="none"/>
                    <o:lock v:ext="edit" shapetype="t"/>
                  </v:shapetype>
                  <v:shape id="Straight Arrow Connector 16" o:spid="_x0000_s1031" type="#_x0000_t32" style="position:absolute;left:11386;top:3709;width:12161;height:52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v:shape id="Straight Arrow Connector 17" o:spid="_x0000_s1032" type="#_x0000_t32" style="position:absolute;left:11904;top:14664;width:14837;height:4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6ve8MAAADbAAAADwAAAGRycy9kb3ducmV2LnhtbERPS2sCMRC+F/ofwhS8SM3qwZbVKD4Q&#10;PfigVuh12IzZpZvJuonu+u9NQehtPr7njKetLcWNal84VtDvJSCIM6cLNgpO36v3TxA+IGssHZOC&#10;O3mYTl5fxphq1/AX3Y7BiBjCPkUFeQhVKqXPcrLoe64ijtzZ1RZDhLWRusYmhttSDpJkKC0WHBty&#10;rGiRU/Z7vFoFZt3Mzgu77B+25mffveNlN5cXpTpv7WwEIlAb/sVP90bH+R/w90s8QE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Ver3vDAAAA2wAAAA8AAAAAAAAAAAAA&#10;AAAAoQIAAGRycy9kb3ducmV2LnhtbFBLBQYAAAAABAAEAPkAAACRAwAAAAA=&#10;" strokecolor="black [3200]" strokeweight="2pt">
                    <v:stroke endarrow="open"/>
                    <v:shadow on="t" color="black" opacity="24903f" origin=",.5" offset="0,.55556mm"/>
                  </v:shape>
                </v:group>
                <v:shape id="Straight Arrow Connector 19" o:spid="_x0000_s1033" type="#_x0000_t32" style="position:absolute;left:11370;top:2146;width:24447;height:6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shape id="Straight Arrow Connector 20" o:spid="_x0000_s1034" type="#_x0000_t32" style="position:absolute;left:11370;top:2146;width:2692;height:12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9FgMAAAADbAAAADwAAAGRycy9kb3ducmV2LnhtbERPz2vCMBS+C/4P4Qm72VQPZVSjiCjr&#10;dlvd6PWRPNtq81KarHb//XIYePz4fm/3k+3ESINvHStYJSkIYu1My7WCr8t5+QrCB2SDnWNS8Ese&#10;9rv5bIu5cQ/+pLEMtYgh7HNU0ITQ51J63ZBFn7ieOHJXN1gMEQ61NAM+Yrjt5DpNM2mx5djQYE/H&#10;hvS9/LEKsCr07V5kb7rqDsW7HvF0/P5Q6mUxHTYgAk3hKf53F0bBOq6PX+IPkL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RYD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p>
    <w:p w:rsidR="001217AA" w:rsidRDefault="00880D31" w:rsidP="004375A3">
      <w:pPr>
        <w:pStyle w:val="NoSpacing"/>
      </w:pPr>
      <w:r>
        <w:t>The timetable window displays today’s bookings – your view might look different depending on the rooms/periods you have. You can use the “Next”</w:t>
      </w:r>
      <w:r w:rsidR="00ED1B50">
        <w:t xml:space="preserve"> and</w:t>
      </w:r>
      <w:r>
        <w:t xml:space="preserve"> “Previous” b</w:t>
      </w:r>
      <w:r w:rsidR="004C5BF9">
        <w:t>uttons to navigate between days – the timetable will update to display the desired day.</w:t>
      </w:r>
      <w:r w:rsidR="004375A3">
        <w:t xml:space="preserve"> Hovering over a room will display more information about it, including the number of seats it has and the type of special seats (eg computers) that it has.</w:t>
      </w:r>
    </w:p>
    <w:p w:rsidR="001217AA" w:rsidRDefault="001217AA" w:rsidP="001217AA"/>
    <w:p w:rsidR="00156D36" w:rsidRDefault="00156D36" w:rsidP="001217AA"/>
    <w:p w:rsidR="00716566" w:rsidRDefault="00716566" w:rsidP="001217AA"/>
    <w:p w:rsidR="001217AA" w:rsidRDefault="007E6967" w:rsidP="00156E3B">
      <w:pPr>
        <w:pStyle w:val="NoSpacing"/>
      </w:pPr>
      <w:r>
        <w:rPr>
          <w:noProof/>
          <w:lang w:eastAsia="en-GB"/>
        </w:rPr>
        <w:drawing>
          <wp:anchor distT="0" distB="0" distL="114300" distR="114300" simplePos="0" relativeHeight="251664384" behindDoc="0" locked="0" layoutInCell="1" allowOverlap="1" wp14:anchorId="2F4F3E11" wp14:editId="0E0CD6E3">
            <wp:simplePos x="0" y="0"/>
            <wp:positionH relativeFrom="column">
              <wp:posOffset>3838575</wp:posOffset>
            </wp:positionH>
            <wp:positionV relativeFrom="paragraph">
              <wp:posOffset>12065</wp:posOffset>
            </wp:positionV>
            <wp:extent cx="2992755" cy="1521460"/>
            <wp:effectExtent l="0" t="0" r="0" b="2540"/>
            <wp:wrapSquare wrapText="bothSides"/>
            <wp:docPr id="7" name="Picture 7" descr="H:\Burford\Year 13\Computing\Project\_Writeup\Resources\User Guide\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Pop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2755" cy="152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156E3B">
        <w:t xml:space="preserve">You may see </w:t>
      </w:r>
      <w:r w:rsidR="00F339DA">
        <w:t xml:space="preserve">a popup when you’re using a computer in a room that’s been booked for the period you’re in – it will appear for a few seconds, displaying information about the </w:t>
      </w:r>
      <w:r w:rsidR="00DE2FFB">
        <w:t>booking, before vanishing. Again, this will look different depending on the booking and operating system.</w:t>
      </w:r>
    </w:p>
    <w:p w:rsidR="008449D6" w:rsidRDefault="00B5620F" w:rsidP="00B5620F">
      <w:pPr>
        <w:pStyle w:val="NoSpacing"/>
      </w:pPr>
      <w:r>
        <w:t>This is to inform you that you may be interrupted while using the room by a class that have booked the room previously.</w:t>
      </w:r>
    </w:p>
    <w:p w:rsidR="008449D6" w:rsidRDefault="008449D6" w:rsidP="008449D6">
      <w:pPr>
        <w:rPr>
          <w:rFonts w:cs="Consolas"/>
          <w:sz w:val="24"/>
        </w:rPr>
      </w:pPr>
      <w:r>
        <w:br w:type="page"/>
      </w:r>
    </w:p>
    <w:bookmarkStart w:id="6" w:name="_Toc441175800"/>
    <w:p w:rsidR="00B5620F" w:rsidRDefault="00FF0EC9" w:rsidP="008449D6">
      <w:pPr>
        <w:pStyle w:val="Heading2"/>
      </w:pPr>
      <w:r>
        <w:rPr>
          <w:noProof/>
          <w:lang w:eastAsia="en-GB"/>
        </w:rPr>
        <w:lastRenderedPageBreak/>
        <mc:AlternateContent>
          <mc:Choice Requires="wpg">
            <w:drawing>
              <wp:anchor distT="0" distB="0" distL="114300" distR="114300" simplePos="0" relativeHeight="251670528" behindDoc="0" locked="0" layoutInCell="1" allowOverlap="1" wp14:anchorId="22BC6D05" wp14:editId="31AF16DC">
                <wp:simplePos x="0" y="0"/>
                <wp:positionH relativeFrom="column">
                  <wp:posOffset>2536166</wp:posOffset>
                </wp:positionH>
                <wp:positionV relativeFrom="paragraph">
                  <wp:posOffset>5511</wp:posOffset>
                </wp:positionV>
                <wp:extent cx="4459857" cy="2855344"/>
                <wp:effectExtent l="0" t="0" r="0" b="2540"/>
                <wp:wrapSquare wrapText="bothSides"/>
                <wp:docPr id="12" name="Group 12"/>
                <wp:cNvGraphicFramePr/>
                <a:graphic xmlns:a="http://schemas.openxmlformats.org/drawingml/2006/main">
                  <a:graphicData uri="http://schemas.microsoft.com/office/word/2010/wordprocessingGroup">
                    <wpg:wgp>
                      <wpg:cNvGrpSpPr/>
                      <wpg:grpSpPr>
                        <a:xfrm>
                          <a:off x="0" y="0"/>
                          <a:ext cx="4459857" cy="2855344"/>
                          <a:chOff x="0" y="0"/>
                          <a:chExt cx="4459857" cy="2855344"/>
                        </a:xfrm>
                      </wpg:grpSpPr>
                      <pic:pic xmlns:pic="http://schemas.openxmlformats.org/drawingml/2006/picture">
                        <pic:nvPicPr>
                          <pic:cNvPr id="10" name="Picture 10" descr="H:\Burford\Year 13\Computing\Project\_Writeup\Resources\User Guide\Timetable2.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18249" y="8627"/>
                            <a:ext cx="2941608" cy="2846717"/>
                          </a:xfrm>
                          <a:prstGeom prst="rect">
                            <a:avLst/>
                          </a:prstGeom>
                          <a:noFill/>
                          <a:ln>
                            <a:noFill/>
                          </a:ln>
                        </pic:spPr>
                      </pic:pic>
                      <wps:wsp>
                        <wps:cNvPr id="8" name="Text Box 8"/>
                        <wps:cNvSpPr txBox="1"/>
                        <wps:spPr>
                          <a:xfrm>
                            <a:off x="0" y="0"/>
                            <a:ext cx="1517650" cy="2854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155940" y="819510"/>
                            <a:ext cx="784716" cy="5143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flipV="1">
                            <a:off x="1155940" y="1552755"/>
                            <a:ext cx="1889185" cy="5175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2" o:spid="_x0000_s1035" style="position:absolute;margin-left:199.7pt;margin-top:.45pt;width:351.15pt;height:224.85pt;z-index:251670528" coordsize="44598,28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6" type="#_x0000_t75" style="position:absolute;left:15182;top:86;width:29416;height:284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UdjGAAAA2wAAAA8AAABkcnMvZG93bnJldi54bWxEj0FrwkAQhe+F/odlhF5ENxXaSuoqUqgI&#10;LaVNxfOYnSbB7GzY3cbor+8chN5meG/e+2axGlyregqx8WzgfpqBIi69bbgysPt+ncxBxYRssfVM&#10;Bs4UYbW8vVlgbv2Jv6gvUqUkhGOOBuqUulzrWNbkME59Ryzajw8Ok6yh0jbgScJdq2dZ9qgdNiwN&#10;NXb0UlN5LH6dgSK8pdnTw3y87buNfd9c1h+H/acxd6Nh/Qwq0ZD+zdfrrRV8oZdfZAC9/A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b9R2MYAAADbAAAADwAAAAAAAAAAAAAA&#10;AACfAgAAZHJzL2Rvd25yZXYueG1sUEsFBgAAAAAEAAQA9wAAAJIDAAAAAA==&#10;">
                  <v:imagedata r:id="rId17" o:title="Timetable2"/>
                  <v:path arrowok="t"/>
                </v:shape>
                <v:shapetype id="_x0000_t202" coordsize="21600,21600" o:spt="202" path="m,l,21600r21600,l21600,xe">
                  <v:stroke joinstyle="miter"/>
                  <v:path gradientshapeok="t" o:connecttype="rect"/>
                </v:shapetype>
                <v:shape id="Text Box 8" o:spid="_x0000_s1037" type="#_x0000_t202" style="position:absolute;width:15176;height:28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525427" w:rsidRDefault="00525427" w:rsidP="00744460">
                        <w:pPr>
                          <w:pStyle w:val="NoSpacing"/>
                        </w:pPr>
                      </w:p>
                      <w:p w:rsidR="00525427" w:rsidRDefault="00525427" w:rsidP="00744460">
                        <w:pPr>
                          <w:pStyle w:val="NoSpacing"/>
                        </w:pPr>
                      </w:p>
                      <w:p w:rsidR="00744460" w:rsidRDefault="00744460" w:rsidP="00744460">
                        <w:pPr>
                          <w:pStyle w:val="NoSpacing"/>
                        </w:pPr>
                        <w:r>
                          <w:t>A Booking made by “Mrs Britton”</w:t>
                        </w:r>
                        <w:r w:rsidR="00525427">
                          <w:t>.</w:t>
                        </w:r>
                      </w:p>
                      <w:p w:rsidR="00525427" w:rsidRDefault="00525427" w:rsidP="00525427"/>
                      <w:p w:rsidR="00525427" w:rsidRPr="00525427" w:rsidRDefault="00525427" w:rsidP="00525427">
                        <w:pPr>
                          <w:pStyle w:val="NoSpacing"/>
                        </w:pPr>
                        <w:r>
                          <w:t>An empty slot that can be booked.</w:t>
                        </w:r>
                      </w:p>
                    </w:txbxContent>
                  </v:textbox>
                </v:shape>
                <v:shapetype id="_x0000_t32" coordsize="21600,21600" o:spt="32" o:oned="t" path="m,l21600,21600e" filled="f">
                  <v:path arrowok="t" fillok="f" o:connecttype="none"/>
                  <o:lock v:ext="edit" shapetype="t"/>
                </v:shapetype>
                <v:shape id="Straight Arrow Connector 9" o:spid="_x0000_s1038" type="#_x0000_t32" style="position:absolute;left:11559;top:8195;width:7847;height:5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1" o:spid="_x0000_s1039" type="#_x0000_t32" style="position:absolute;left:11559;top:15527;width:18892;height: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8449D6">
        <w:t>Teachers</w:t>
      </w:r>
      <w:bookmarkEnd w:id="6"/>
    </w:p>
    <w:p w:rsidR="008449D6" w:rsidRDefault="005E10D1" w:rsidP="00802934">
      <w:pPr>
        <w:pStyle w:val="NoSpacing"/>
      </w:pPr>
      <w:r>
        <w:t>Please first read the Student</w:t>
      </w:r>
      <w:r w:rsidR="003D6DA4">
        <w:t xml:space="preserve"> information</w:t>
      </w:r>
      <w:r>
        <w:t xml:space="preserve"> section for an introduction to the most basic parts of the system. </w:t>
      </w:r>
      <w:r w:rsidR="005D11CA">
        <w:t>As a Teacher, you have all th</w:t>
      </w:r>
      <w:r w:rsidR="003D6DA4">
        <w:t>e rights of a student plus more – all the features accessible by you are from the Timetable window.</w:t>
      </w:r>
      <w:r w:rsidR="000A6F48" w:rsidRPr="000A6F4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7D11CF" w:rsidP="00802934">
      <w:pPr>
        <w:pStyle w:val="NoSpacing"/>
      </w:pPr>
      <w:r>
        <w:rPr>
          <w:noProof/>
          <w:lang w:eastAsia="en-GB"/>
        </w:rPr>
        <mc:AlternateContent>
          <mc:Choice Requires="wpg">
            <w:drawing>
              <wp:anchor distT="0" distB="0" distL="114300" distR="114300" simplePos="0" relativeHeight="251712512" behindDoc="0" locked="0" layoutInCell="1" allowOverlap="1">
                <wp:simplePos x="0" y="0"/>
                <wp:positionH relativeFrom="column">
                  <wp:posOffset>2932430</wp:posOffset>
                </wp:positionH>
                <wp:positionV relativeFrom="paragraph">
                  <wp:posOffset>1232535</wp:posOffset>
                </wp:positionV>
                <wp:extent cx="3898900" cy="4519930"/>
                <wp:effectExtent l="0" t="0" r="6350" b="0"/>
                <wp:wrapSquare wrapText="bothSides"/>
                <wp:docPr id="46" name="Group 46"/>
                <wp:cNvGraphicFramePr/>
                <a:graphic xmlns:a="http://schemas.openxmlformats.org/drawingml/2006/main">
                  <a:graphicData uri="http://schemas.microsoft.com/office/word/2010/wordprocessingGroup">
                    <wpg:wgp>
                      <wpg:cNvGrpSpPr/>
                      <wpg:grpSpPr>
                        <a:xfrm>
                          <a:off x="0" y="0"/>
                          <a:ext cx="3898900" cy="4519930"/>
                          <a:chOff x="0" y="0"/>
                          <a:chExt cx="3899140" cy="4519930"/>
                        </a:xfrm>
                      </wpg:grpSpPr>
                      <wpg:grpSp>
                        <wpg:cNvPr id="27" name="Group 27"/>
                        <wpg:cNvGrpSpPr/>
                        <wpg:grpSpPr>
                          <a:xfrm>
                            <a:off x="0" y="0"/>
                            <a:ext cx="1449070" cy="4519930"/>
                            <a:chOff x="0" y="0"/>
                            <a:chExt cx="1449094" cy="4519930"/>
                          </a:xfrm>
                        </wpg:grpSpPr>
                        <wps:wsp>
                          <wps:cNvPr id="1" name="Text Box 1"/>
                          <wps:cNvSpPr txBox="1"/>
                          <wps:spPr>
                            <a:xfrm>
                              <a:off x="0" y="0"/>
                              <a:ext cx="1311215" cy="4519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 Brace 24"/>
                          <wps:cNvSpPr/>
                          <wps:spPr>
                            <a:xfrm>
                              <a:off x="1173193" y="310551"/>
                              <a:ext cx="275901" cy="81951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 Brace 25"/>
                          <wps:cNvSpPr/>
                          <wps:spPr>
                            <a:xfrm>
                              <a:off x="1164566" y="1362974"/>
                              <a:ext cx="275901" cy="97445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 Brace 26"/>
                          <wps:cNvSpPr/>
                          <wps:spPr>
                            <a:xfrm>
                              <a:off x="1173193" y="2700068"/>
                              <a:ext cx="275590" cy="1388853"/>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5" name="Picture 45" descr="E:\Burford\Year 13\Computing\Project\_Writeup\Resources\User Guide\Edit Booking.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440611" y="94891"/>
                            <a:ext cx="2458529" cy="4235570"/>
                          </a:xfrm>
                          <a:prstGeom prst="rect">
                            <a:avLst/>
                          </a:prstGeom>
                          <a:noFill/>
                          <a:ln>
                            <a:noFill/>
                          </a:ln>
                        </pic:spPr>
                      </pic:pic>
                    </wpg:wgp>
                  </a:graphicData>
                </a:graphic>
              </wp:anchor>
            </w:drawing>
          </mc:Choice>
          <mc:Fallback>
            <w:pict>
              <v:group id="Group 46" o:spid="_x0000_s1040" style="position:absolute;margin-left:230.9pt;margin-top:97.05pt;width:307pt;height:355.9pt;z-index:251712512" coordsize="38991,451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">
                <v:group id="Group 27" o:spid="_x0000_s1041" style="position:absolute;width:14490;height:45199" coordsize="14490,451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type id="_x0000_t202" coordsize="21600,21600" o:spt="202" path="m,l,21600r21600,l21600,xe">
                    <v:stroke joinstyle="miter"/>
                    <v:path gradientshapeok="t" o:connecttype="rect"/>
                  </v:shapetype>
                  <v:shape id="Text Box 1" o:spid="_x0000_s1042" type="#_x0000_t202" style="position:absolute;width:13112;height:4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832E1F" w:rsidRPr="00832E1F" w:rsidRDefault="00832E1F" w:rsidP="00832E1F">
                          <w:pPr>
                            <w:pStyle w:val="NoSpacing"/>
                          </w:pPr>
                          <w:r>
                            <w:br/>
                          </w:r>
                        </w:p>
                        <w:p w:rsidR="0047638A" w:rsidRDefault="0047638A" w:rsidP="00832E1F">
                          <w:pPr>
                            <w:pStyle w:val="NoSpacing"/>
                          </w:pPr>
                          <w:r>
                            <w:t>The basic fields (explained in the text)</w:t>
                          </w:r>
                        </w:p>
                        <w:p w:rsidR="0047638A" w:rsidRDefault="0047638A" w:rsidP="00832E1F">
                          <w:pPr>
                            <w:pStyle w:val="NoSpacing"/>
                          </w:pPr>
                        </w:p>
                        <w:p w:rsidR="00E52E25" w:rsidRDefault="00E52E25" w:rsidP="00832E1F">
                          <w:pPr>
                            <w:pStyle w:val="NoSpacing"/>
                          </w:pPr>
                        </w:p>
                        <w:p w:rsidR="0047638A" w:rsidRPr="00525427" w:rsidRDefault="0047638A" w:rsidP="00832E1F">
                          <w:pPr>
                            <w:pStyle w:val="NoSpacing"/>
                          </w:pPr>
                          <w:r>
                            <w:t>Rooms – tick all those desired.</w:t>
                          </w:r>
                          <w:r>
                            <w:br/>
                          </w:r>
                          <w:r>
                            <w:br/>
                          </w:r>
                          <w:r>
                            <w:br/>
                          </w:r>
                          <w:r w:rsidR="0043108C">
                            <w:br/>
                          </w:r>
                          <w:r>
                            <w:br/>
                          </w:r>
                          <w:r>
                            <w:br/>
                            <w:t>Students (optional) – select all that will be in the booking, a</w:t>
                          </w:r>
                          <w:r w:rsidR="008D5C7A">
                            <w:t>n</w:t>
                          </w:r>
                          <w:r>
                            <w:t>d use the filters to reduce hassle.</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4" o:spid="_x0000_s1043" type="#_x0000_t87" style="position:absolute;left:11731;top:3105;width:2759;height:8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eD8UA&#10;AADbAAAADwAAAGRycy9kb3ducmV2LnhtbESPwWrDMBBE74X8g9hAb40Uk4bgRjYhtCE99FCnH7Cx&#10;NraJtTKW7Lj5+qpQ6HGYmTfMNp9sK0bqfeNYw3KhQBCXzjRcafg6vT1tQPiAbLB1TBq+yUOezR62&#10;mBp3408ai1CJCGGfooY6hC6V0pc1WfQL1xFH7+J6iyHKvpKmx1uE21YmSq2lxYbjQo0d7Wsqr8Vg&#10;NTxf3qdzcT61BzV+3Acry/Wr2mj9OJ92LyACTeE//Nc+Gg3JCn6/xB8gs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1N4PxQAAANsAAAAPAAAAAAAAAAAAAAAAAJgCAABkcnMv&#10;ZG93bnJldi54bWxQSwUGAAAAAAQABAD1AAAAigMAAAAA&#10;" adj="606" strokecolor="black [3200]" strokeweight="2pt">
                    <v:shadow on="t" color="black" opacity="24903f" origin=",.5" offset="0,.55556mm"/>
                  </v:shape>
                  <v:shape id="Left Brace 25" o:spid="_x0000_s1044" type="#_x0000_t87" style="position:absolute;left:11645;top:13629;width:2759;height:9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X5sQA&#10;AADbAAAADwAAAGRycy9kb3ducmV2LnhtbESPQWsCMRSE74X+h/AKXkpNXFDKdqOIsNBTodqDvT02&#10;z93Y5GW7ibr++0YQehxm5humWo3eiTMN0QbWMJsqEMRNMJZbDV+7+uUVREzIBl1g0nClCKvl40OF&#10;pQkX/qTzNrUiQziWqKFLqS+ljE1HHuM09MTZO4TBY8pyaKUZ8JLh3slCqYX0aDkvdNjTpqPmZ3vy&#10;GuqFmv86962ePzbrfbLF0dZhp/XkaVy/gUg0pv/wvf1uNBRzuH3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5gl+bEAAAA2wAAAA8AAAAAAAAAAAAAAAAAmAIAAGRycy9k&#10;b3ducmV2LnhtbFBLBQYAAAAABAAEAPUAAACJAwAAAAA=&#10;" adj="510" strokecolor="black [3200]" strokeweight="2pt">
                    <v:shadow on="t" color="black" opacity="24903f" origin=",.5" offset="0,.55556mm"/>
                  </v:shape>
                  <v:shape id="Left Brace 26" o:spid="_x0000_s1045" type="#_x0000_t87" style="position:absolute;left:11731;top:27000;width:2756;height:138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YRcMA&#10;AADbAAAADwAAAGRycy9kb3ducmV2LnhtbESPS2vDMBCE74X8B7GB3mK5gTxwrIRSWuilhTxor4u1&#10;sZxYK1dSHOffR4VCj8PMfMOUm8G2oicfGscKnrIcBHHldMO1gsP+bbIEESKyxtYxKbhRgM169FBi&#10;od2Vt9TvYi0ShEOBCkyMXSFlqAxZDJnriJN3dN5iTNLXUnu8Jrht5TTP59Jiw2nBYEcvhqrz7mIV&#10;fPmfU9Qfuv+2t8unXQwzfsWZUo/j4XkFItIQ/8N/7XetYDqH3y/p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ZYRcMAAADbAAAADwAAAAAAAAAAAAAAAACYAgAAZHJzL2Rv&#10;d25yZXYueG1sUEsFBgAAAAAEAAQA9QAAAIgDAAAAAA==&#10;" adj="357" strokecolor="black [3200]" strokeweight="2pt">
                    <v:shadow on="t" color="black" opacity="24903f" origin=",.5" offset="0,.55556mm"/>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46" type="#_x0000_t75" style="position:absolute;left:14406;top:948;width:24585;height:42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7MiiXGAAAA2wAAAA8AAABkcnMvZG93bnJldi54bWxEj09rwkAUxO+C32F5hd50o/1jja6ihYoH&#10;ezCxiLdH9jWJZt+m2VXTb98VCh6HmfkNM523phIXalxpWcGgH4EgzqwuOVewSz96byCcR9ZYWSYF&#10;v+RgPut2phhre+UtXRKfiwBhF6OCwvs6ltJlBRl0fVsTB+/bNgZ9kE0udYPXADeVHEbRqzRYclgo&#10;sKb3grJTcjYKhvR0HqfL0WbxmRx+9mv8qo6rgVKPD+1iAsJT6+/h//ZaK3h+gduX8APk7A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syKJcYAAADbAAAADwAAAAAAAAAAAAAA&#10;AACfAgAAZHJzL2Rvd25yZXYueG1sUEsFBgAAAAAEAAQA9wAAAJIDAAAAAA==&#10;">
                  <v:imagedata r:id="rId19" o:title="Edit Booking"/>
                  <v:path arrowok="t"/>
                </v:shape>
                <w10:wrap type="square"/>
              </v:group>
            </w:pict>
          </mc:Fallback>
        </mc:AlternateContent>
      </w:r>
      <w:r w:rsidR="000A6F48">
        <w:t>To add a new booking, click an empty cell. This will open the “New Booking” window</w:t>
      </w:r>
      <w:r w:rsidR="003C4DDC">
        <w:t xml:space="preserve"> and let you </w:t>
      </w:r>
      <w:r w:rsidR="00004AA9">
        <w:t>edit the details of this booking. Some data should be filled in initially, such as the room and period based on which empty cell you clicked.</w:t>
      </w:r>
      <w:r w:rsidR="00004AA9">
        <w:br/>
        <w:t>Note that you can’t book over an existing booking – if you try to submit a booking that conflicts with an existing one, you’ll receive an error message (see error message section at the end of this guide).</w:t>
      </w:r>
      <w:r w:rsidR="00E930E0">
        <w:t xml:space="preserve"> Press the “Save” button at the bottom to save the booking to the system, and close the window to cancel making the booking.</w:t>
      </w:r>
    </w:p>
    <w:p w:rsidR="004B3FB0" w:rsidRDefault="00230617" w:rsidP="00004AA9">
      <w:pPr>
        <w:pStyle w:val="NoSpacing"/>
      </w:pPr>
      <w:r>
        <w:t xml:space="preserve">To edit an existing booking, click a cell containing </w:t>
      </w:r>
      <w:r w:rsidR="00A00D99">
        <w:t xml:space="preserve">one of your bookings. You cannot edit other teachers’ bookings. </w:t>
      </w:r>
      <w:r w:rsidR="00E930E0">
        <w:t>This will open up the same window as when creating a new booking, but the fields will be filled in as they were when you created it originally. You’re now free to adjust them until you’re happy, then press the “Save” button to submit or just close the window to cancel.</w:t>
      </w:r>
    </w:p>
    <w:p w:rsidR="00782592" w:rsidRDefault="00782592" w:rsidP="00004AA9">
      <w:pPr>
        <w:pStyle w:val="NoSpacing"/>
      </w:pPr>
    </w:p>
    <w:p w:rsidR="00004AA9" w:rsidRDefault="004B3FB0" w:rsidP="00004AA9">
      <w:pPr>
        <w:pStyle w:val="NoSpacing"/>
      </w:pPr>
      <w:r>
        <w:t>The Subject field is the Subject of the class you’re going to be teaching – the example here is Physics. Recurrence is how often this booking will recur – you can pick from “Single” (a one off booking), “Weekly” (will recur at the same time each week), “Fortnightly” (every two weeks), or “Monthly” (every 4 weeks).</w:t>
      </w:r>
      <w:r w:rsidR="00782592">
        <w:t xml:space="preserve"> The “Period” field allows you to decide which period you want to make the booking for. Note that you can’t change the “Teacher” field – you can only make bookings for yourself.</w:t>
      </w:r>
    </w:p>
    <w:p w:rsidR="00782592" w:rsidRDefault="00782592" w:rsidP="00782592">
      <w:pPr>
        <w:pStyle w:val="NoSpacing"/>
      </w:pPr>
      <w:r>
        <w:t>The “Rooms” section lets you pick which rooms you want to book – some helpful information is displayed about them including how many and of what type the “Special Seats” are – these are workbenches/computer stations etc.</w:t>
      </w:r>
    </w:p>
    <w:p w:rsidR="00F510D5" w:rsidRDefault="00BF7052" w:rsidP="00F510D5">
      <w:pPr>
        <w:pStyle w:val="NoSpacing"/>
      </w:pPr>
      <w:r>
        <w:rPr>
          <w:noProof/>
          <w:lang w:eastAsia="en-GB"/>
        </w:rPr>
        <w:lastRenderedPageBreak/>
        <mc:AlternateContent>
          <mc:Choice Requires="wpg">
            <w:drawing>
              <wp:anchor distT="0" distB="0" distL="114300" distR="114300" simplePos="0" relativeHeight="251703296" behindDoc="0" locked="0" layoutInCell="1" allowOverlap="1" wp14:anchorId="20F43A78" wp14:editId="5473CBC9">
                <wp:simplePos x="0" y="0"/>
                <wp:positionH relativeFrom="column">
                  <wp:posOffset>3735238</wp:posOffset>
                </wp:positionH>
                <wp:positionV relativeFrom="paragraph">
                  <wp:posOffset>134908</wp:posOffset>
                </wp:positionV>
                <wp:extent cx="2992755" cy="2240915"/>
                <wp:effectExtent l="0" t="0" r="0" b="6985"/>
                <wp:wrapSquare wrapText="bothSides"/>
                <wp:docPr id="39" name="Group 39"/>
                <wp:cNvGraphicFramePr/>
                <a:graphic xmlns:a="http://schemas.openxmlformats.org/drawingml/2006/main">
                  <a:graphicData uri="http://schemas.microsoft.com/office/word/2010/wordprocessingGroup">
                    <wpg:wgp>
                      <wpg:cNvGrpSpPr/>
                      <wpg:grpSpPr>
                        <a:xfrm>
                          <a:off x="0" y="0"/>
                          <a:ext cx="2992755" cy="2240915"/>
                          <a:chOff x="0" y="0"/>
                          <a:chExt cx="2992755" cy="2240915"/>
                        </a:xfrm>
                      </wpg:grpSpPr>
                      <wpg:grpSp>
                        <wpg:cNvPr id="35" name="Group 35"/>
                        <wpg:cNvGrpSpPr/>
                        <wpg:grpSpPr>
                          <a:xfrm>
                            <a:off x="0" y="0"/>
                            <a:ext cx="2992755" cy="2240915"/>
                            <a:chOff x="-1" y="0"/>
                            <a:chExt cx="2992756" cy="2240915"/>
                          </a:xfrm>
                        </wpg:grpSpPr>
                        <wps:wsp>
                          <wps:cNvPr id="32" name="Text Box 32"/>
                          <wps:cNvSpPr txBox="1"/>
                          <wps:spPr>
                            <a:xfrm>
                              <a:off x="879894" y="8626"/>
                              <a:ext cx="1026160" cy="2578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Field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1" y="0"/>
                              <a:ext cx="2992756" cy="2240915"/>
                              <a:chOff x="-1" y="0"/>
                              <a:chExt cx="2992756" cy="2240915"/>
                            </a:xfrm>
                          </wpg:grpSpPr>
                          <wpg:grpSp>
                            <wpg:cNvPr id="31" name="Group 31"/>
                            <wpg:cNvGrpSpPr/>
                            <wpg:grpSpPr>
                              <a:xfrm>
                                <a:off x="-1" y="0"/>
                                <a:ext cx="2992756" cy="2240915"/>
                                <a:chOff x="-1" y="292697"/>
                                <a:chExt cx="2993367" cy="2243469"/>
                              </a:xfrm>
                            </wpg:grpSpPr>
                            <pic:pic xmlns:pic="http://schemas.openxmlformats.org/drawingml/2006/picture">
                              <pic:nvPicPr>
                                <pic:cNvPr id="23" name="Picture 23" descr="H:\Burford\Year 13\Computing\Project\_Writeup\Resources\User Guide\Filter.P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534838"/>
                                  <a:ext cx="2993366" cy="2001328"/>
                                </a:xfrm>
                                <a:prstGeom prst="rect">
                                  <a:avLst/>
                                </a:prstGeom>
                                <a:noFill/>
                                <a:ln>
                                  <a:noFill/>
                                </a:ln>
                              </pic:spPr>
                            </pic:pic>
                            <wps:wsp>
                              <wps:cNvPr id="30" name="Text Box 30"/>
                              <wps:cNvSpPr txBox="1"/>
                              <wps:spPr>
                                <a:xfrm>
                                  <a:off x="-1" y="292697"/>
                                  <a:ext cx="966356" cy="275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 xml:space="preserve">Filter text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Text Box 33"/>
                            <wps:cNvSpPr txBox="1"/>
                            <wps:spPr>
                              <a:xfrm>
                                <a:off x="1906437" y="8626"/>
                                <a:ext cx="10858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276EC" w:rsidRPr="00525427" w:rsidRDefault="00C276EC" w:rsidP="00C276EC">
                                  <w:pPr>
                                    <w:pStyle w:val="NoSpacing"/>
                                  </w:pPr>
                                  <w:r>
                                    <w:t>Class selector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6" name="Straight Arrow Connector 36"/>
                        <wps:cNvCnPr/>
                        <wps:spPr>
                          <a:xfrm>
                            <a:off x="457200" y="241539"/>
                            <a:ext cx="155275" cy="13731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7" name="Straight Arrow Connector 37"/>
                        <wps:cNvCnPr/>
                        <wps:spPr>
                          <a:xfrm>
                            <a:off x="1414732" y="232913"/>
                            <a:ext cx="198407" cy="17182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8" name="Straight Arrow Connector 38"/>
                        <wps:cNvCnPr/>
                        <wps:spPr>
                          <a:xfrm>
                            <a:off x="2415396" y="215660"/>
                            <a:ext cx="0" cy="16319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39" o:spid="_x0000_s1047" style="position:absolute;margin-left:294.1pt;margin-top:10.6pt;width:235.65pt;height:176.45pt;z-index:251703296" coordsize="29927,22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">
                <v:group id="Group 35" o:spid="_x0000_s1048"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type id="_x0000_t202" coordsize="21600,21600" o:spt="202" path="m,l,21600r21600,l21600,xe">
                    <v:stroke joinstyle="miter"/>
                    <v:path gradientshapeok="t" o:connecttype="rect"/>
                  </v:shapetype>
                  <v:shape id="Text Box 32" o:spid="_x0000_s1049" type="#_x0000_t202" style="position:absolute;left:8798;top:86;width:10262;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C276EC" w:rsidRPr="00525427" w:rsidRDefault="00C276EC" w:rsidP="00C276EC">
                          <w:pPr>
                            <w:pStyle w:val="NoSpacing"/>
                          </w:pPr>
                          <w:r>
                            <w:t>Field selector</w:t>
                          </w:r>
                        </w:p>
                      </w:txbxContent>
                    </v:textbox>
                  </v:shape>
                  <v:group id="Group 34" o:spid="_x0000_s1050" style="position:absolute;width:29927;height:22409" coordorigin="" coordsize="29927,224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Group 31" o:spid="_x0000_s1051" style="position:absolute;width:29927;height:22409" coordorigin=",2926" coordsize="29933,22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52" type="#_x0000_t75" style="position:absolute;top:5348;width:29933;height:200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3EsIbEAAAA2wAAAA8AAABkcnMvZG93bnJldi54bWxEj0FrAjEUhO9C/0N4hd40q7alrEaRQsGe&#10;Fld76O2RPHcXNy9hE9fVX28KQo/DzHzDLNeDbUVPXWgcK5hOMhDE2pmGKwWH/df4A0SIyAZbx6Tg&#10;SgHWq6fREnPjLryjvoyVSBAOOSqoY/S5lEHXZDFMnCdO3tF1FmOSXSVNh5cEt62cZdm7tNhwWqjR&#10;02dN+lSerYIfPd2Xt6y/nl+LN7/xuvg+/RZKvTwPmwWISEP8Dz/aW6NgNoe/L+kH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3EsIbEAAAA2wAAAA8AAAAAAAAAAAAAAAAA&#10;nwIAAGRycy9kb3ducmV2LnhtbFBLBQYAAAAABAAEAPcAAACQAwAAAAA=&#10;">
                        <v:imagedata r:id="rId21" o:title="Filter"/>
                        <v:path arrowok="t"/>
                      </v:shape>
                      <v:shape id="Text Box 30" o:spid="_x0000_s1053" type="#_x0000_t202" style="position:absolute;top:2926;width:9663;height:2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JG78MA&#10;AADbAAAADwAAAGRycy9kb3ducmV2LnhtbERPy2rCQBTdF/yH4Ra6q5NaFI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JG78MAAADbAAAADwAAAAAAAAAAAAAAAACYAgAAZHJzL2Rv&#10;d25yZXYueG1sUEsFBgAAAAAEAAQA9QAAAIgDAAAAAA==&#10;" filled="f" stroked="f" strokeweight=".5pt">
                        <v:textbox>
                          <w:txbxContent>
                            <w:p w:rsidR="00C276EC" w:rsidRPr="00525427" w:rsidRDefault="00C276EC" w:rsidP="00C276EC">
                              <w:pPr>
                                <w:pStyle w:val="NoSpacing"/>
                              </w:pPr>
                              <w:r>
                                <w:t xml:space="preserve">Filter text </w:t>
                              </w:r>
                            </w:p>
                          </w:txbxContent>
                        </v:textbox>
                      </v:shape>
                    </v:group>
                    <v:shape id="Text Box 33" o:spid="_x0000_s1054" type="#_x0000_t202" style="position:absolute;left:19064;top:86;width:1085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C276EC" w:rsidRPr="00525427" w:rsidRDefault="00C276EC" w:rsidP="00C276EC">
                            <w:pPr>
                              <w:pStyle w:val="NoSpacing"/>
                            </w:pPr>
                            <w:r>
                              <w:t>Class selector</w:t>
                            </w:r>
                          </w:p>
                        </w:txbxContent>
                      </v:textbox>
                    </v:shape>
                  </v:group>
                </v:group>
                <v:shapetype id="_x0000_t32" coordsize="21600,21600" o:spt="32" o:oned="t" path="m,l21600,21600e" filled="f">
                  <v:path arrowok="t" fillok="f" o:connecttype="none"/>
                  <o:lock v:ext="edit" shapetype="t"/>
                </v:shapetype>
                <v:shape id="Straight Arrow Connector 36" o:spid="_x0000_s1055" type="#_x0000_t32" style="position:absolute;left:4572;top:2415;width:1552;height:13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PussIAAADbAAAADwAAAGRycy9kb3ducmV2LnhtbESPQWvCQBSE70L/w/IKvZmNFoJEVxFp&#10;MfWmtnh97D6TaPZtyG5j+u+7guBxmJlvmMVqsI3oqfO1YwWTJAVBrJ2puVTwffwcz0D4gGywcUwK&#10;/sjDavkyWmBu3I331B9CKSKEfY4KqhDaXEqvK7LoE9cSR+/sOoshyq6UpsNbhNtGTtM0kxZrjgsV&#10;trSpSF8Pv1YBngp9uRbZVp+adfGle/zY/OyUensd1nMQgYbwDD/ahVHwnsH9S/wBcvk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1PussIAAADbAAAADwAAAAAAAAAAAAAA&#10;AAChAgAAZHJzL2Rvd25yZXYueG1sUEsFBgAAAAAEAAQA+QAAAJADAAAAAA==&#10;" strokecolor="black [3200]" strokeweight="2pt">
                  <v:stroke endarrow="open"/>
                  <v:shadow on="t" color="black" opacity="24903f" origin=",.5" offset="0,.55556mm"/>
                </v:shape>
                <v:shape id="Straight Arrow Connector 37" o:spid="_x0000_s1056" type="#_x0000_t32" style="position:absolute;left:14147;top:2329;width:1984;height:17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9LKcMAAADbAAAADwAAAGRycy9kb3ducmV2LnhtbESPQWvCQBSE70L/w/IKvZlNW9CSugki&#10;LU29qS1eH7vPJJp9G7LbmP57VxA8DjPzDbMoRtuKgXrfOFbwnKQgiLUzDVcKfnaf0zcQPiAbbB2T&#10;gn/yUOQPkwVmxp15Q8M2VCJC2GeooA6hy6T0uiaLPnEdcfQOrrcYouwraXo8R7ht5UuazqTFhuNC&#10;jR2tatKn7Z9VgPtSH0/l7Evv22X5rQf8WP2ulXp6HJfvIAKN4R6+tUuj4HUO1y/xB8j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fSynDAAAA2wAAAA8AAAAAAAAAAAAA&#10;AAAAoQIAAGRycy9kb3ducmV2LnhtbFBLBQYAAAAABAAEAPkAAACRAwAAAAA=&#10;" strokecolor="black [3200]" strokeweight="2pt">
                  <v:stroke endarrow="open"/>
                  <v:shadow on="t" color="black" opacity="24903f" origin=",.5" offset="0,.55556mm"/>
                </v:shape>
                <v:shape id="Straight Arrow Connector 38" o:spid="_x0000_s1057" type="#_x0000_t32" style="position:absolute;left:24153;top:2156;width:0;height:1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fW8AAAADbAAAADwAAAGRycy9kb3ducmV2LnhtbERPz2vCMBS+D/wfwhN2m6kbyKhGKcVh&#10;3W1u4vWRPNva5qU0sa3//XIY7Pjx/d7sJtuKgXpfO1awXCQgiLUzNZcKfr4/Xt5B+IBssHVMCh7k&#10;YbedPW0wNW7kLxpOoRQxhH2KCqoQulRKryuy6BeuI47c1fUWQ4R9KU2PYwy3rXxNkpW0WHNsqLCj&#10;vCLdnO5WAV4KfWuK1UFf2qw46gH3+flTqef5lK1BBJrCv/jPXRgFb3Fs/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2A31vAAAAA2wAAAA8AAAAAAAAAAAAAAAAA&#10;oQIAAGRycy9kb3ducmV2LnhtbFBLBQYAAAAABAAEAPkAAACOAwAAAAA=&#10;" strokecolor="black [3200]" strokeweight="2pt">
                  <v:stroke endarrow="open"/>
                  <v:shadow on="t" color="black" opacity="24903f" origin=",.5" offset="0,.55556mm"/>
                </v:shape>
                <w10:wrap type="square"/>
              </v:group>
            </w:pict>
          </mc:Fallback>
        </mc:AlternateContent>
      </w:r>
      <w:r w:rsidR="00F510D5">
        <w:t>You can select Students from the Students area to attend the lesson (this is optional, it’ll only make it easier for them to see which lessons they’re involved in). You can filter the students by various criteria – type text into the filter box and select a filter, and the list will update to reflect students where the column indicated by the filter contains the text in the box. You can also filter by classes using the right-most drop-down box.</w:t>
      </w:r>
    </w:p>
    <w:p w:rsidR="00F510D5" w:rsidRPr="00F510D5" w:rsidRDefault="00F510D5" w:rsidP="00604F15">
      <w:pPr>
        <w:pStyle w:val="NoSpacing"/>
      </w:pPr>
    </w:p>
    <w:p w:rsidR="002F215D" w:rsidRDefault="00D91533" w:rsidP="00802934">
      <w:pPr>
        <w:pStyle w:val="NoSpacing"/>
      </w:pPr>
      <w:r>
        <w:t>To delete a booking, simply open the window as if you were about to edit it, then press the “Delete” button. A confirmation dialog will show, giving you a chance to confirm your choice. Hitting “Yes” will permanently delete the booking, pressing “No” will cancel the deletion.</w:t>
      </w:r>
      <w:r w:rsidR="00AA6BCA" w:rsidRPr="00AA6BC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2F215D" w:rsidRDefault="002F215D" w:rsidP="002F215D">
      <w:pPr>
        <w:pStyle w:val="Heading2"/>
      </w:pPr>
      <w:r>
        <w:t>Administrators</w:t>
      </w:r>
    </w:p>
    <w:p w:rsidR="002F215D" w:rsidRDefault="00C276EC" w:rsidP="00802934">
      <w:pPr>
        <w:pStyle w:val="NoSpacing"/>
      </w:pPr>
      <w:r>
        <w:rPr>
          <w:noProof/>
          <w:lang w:eastAsia="en-GB"/>
        </w:rPr>
        <w:drawing>
          <wp:anchor distT="0" distB="0" distL="114300" distR="114300" simplePos="0" relativeHeight="251692032" behindDoc="0" locked="0" layoutInCell="1" allowOverlap="1" wp14:anchorId="795DAEB7" wp14:editId="1A049460">
            <wp:simplePos x="0" y="0"/>
            <wp:positionH relativeFrom="column">
              <wp:posOffset>4086860</wp:posOffset>
            </wp:positionH>
            <wp:positionV relativeFrom="paragraph">
              <wp:posOffset>24765</wp:posOffset>
            </wp:positionV>
            <wp:extent cx="2734310" cy="1257300"/>
            <wp:effectExtent l="0" t="0" r="8890" b="0"/>
            <wp:wrapSquare wrapText="bothSides"/>
            <wp:docPr id="29" name="Picture 29" descr="H:\Burford\Year 13\Computing\Project\_Writeup\Resources\User Guide\Taskba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urford\Year 13\Computing\Project\_Writeup\Resources\User Guide\TaskbarAdmin.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5224" t="16592"/>
                    <a:stretch/>
                  </pic:blipFill>
                  <pic:spPr bwMode="auto">
                    <a:xfrm>
                      <a:off x="0" y="0"/>
                      <a:ext cx="273431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151C3">
        <w:t>Please first read both the Student and Teacher sections first, as they contain information about useful parts of the system as well as introducing windows etc.</w:t>
      </w:r>
    </w:p>
    <w:p w:rsidR="00D151C3" w:rsidRDefault="00BA121B" w:rsidP="00D151C3">
      <w:pPr>
        <w:pStyle w:val="NoSpacing"/>
      </w:pPr>
      <w:r>
        <w:rPr>
          <w:noProof/>
          <w:lang w:eastAsia="en-GB"/>
        </w:rPr>
        <mc:AlternateContent>
          <mc:Choice Requires="wpg">
            <w:drawing>
              <wp:anchor distT="0" distB="0" distL="114300" distR="114300" simplePos="0" relativeHeight="251711488" behindDoc="0" locked="0" layoutInCell="1" allowOverlap="1">
                <wp:simplePos x="0" y="0"/>
                <wp:positionH relativeFrom="column">
                  <wp:posOffset>2474595</wp:posOffset>
                </wp:positionH>
                <wp:positionV relativeFrom="paragraph">
                  <wp:posOffset>956310</wp:posOffset>
                </wp:positionV>
                <wp:extent cx="4545965" cy="3010535"/>
                <wp:effectExtent l="0" t="0" r="6985" b="18415"/>
                <wp:wrapSquare wrapText="bothSides"/>
                <wp:docPr id="44" name="Group 44"/>
                <wp:cNvGraphicFramePr/>
                <a:graphic xmlns:a="http://schemas.openxmlformats.org/drawingml/2006/main">
                  <a:graphicData uri="http://schemas.microsoft.com/office/word/2010/wordprocessingGroup">
                    <wpg:wgp>
                      <wpg:cNvGrpSpPr/>
                      <wpg:grpSpPr>
                        <a:xfrm>
                          <a:off x="0" y="0"/>
                          <a:ext cx="4545965" cy="3010535"/>
                          <a:chOff x="0" y="0"/>
                          <a:chExt cx="4546121" cy="3010618"/>
                        </a:xfrm>
                      </wpg:grpSpPr>
                      <pic:pic xmlns:pic="http://schemas.openxmlformats.org/drawingml/2006/picture">
                        <pic:nvPicPr>
                          <pic:cNvPr id="28" name="Picture 28" descr="H:\Burford\Year 13\Computing\Project\_Writeup\Resources\User Guide\Admin Panel.PNG"/>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966159" y="0"/>
                            <a:ext cx="3579962" cy="3010618"/>
                          </a:xfrm>
                          <a:prstGeom prst="rect">
                            <a:avLst/>
                          </a:prstGeom>
                          <a:noFill/>
                          <a:ln>
                            <a:noFill/>
                          </a:ln>
                        </pic:spPr>
                      </pic:pic>
                      <wps:wsp>
                        <wps:cNvPr id="40" name="Text Box 40"/>
                        <wps:cNvSpPr txBox="1"/>
                        <wps:spPr>
                          <a:xfrm>
                            <a:off x="0" y="0"/>
                            <a:ext cx="965835" cy="30106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Left Brace 41"/>
                        <wps:cNvSpPr/>
                        <wps:spPr>
                          <a:xfrm>
                            <a:off x="646981" y="362309"/>
                            <a:ext cx="318375" cy="2406770"/>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802257" y="163901"/>
                            <a:ext cx="154940" cy="940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wps:spPr>
                          <a:xfrm>
                            <a:off x="586597" y="2760452"/>
                            <a:ext cx="310550" cy="939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44" o:spid="_x0000_s1058" style="position:absolute;margin-left:194.85pt;margin-top:75.3pt;width:357.95pt;height:237.05pt;z-index:251711488" coordsize="45461,301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">
                <v:shape id="Picture 28" o:spid="_x0000_s1059" type="#_x0000_t75" style="position:absolute;left:9661;width:35800;height:301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zOa8AAAA2wAAAA8AAABkcnMvZG93bnJldi54bWxET8kKwjAQvQv+QxjBm6YqiFSjiOAOggue&#10;h2Zsi82kNlHr35uD4PHx9smsNoV4UeVyywp63QgEcWJ1zqmCy3nZGYFwHlljYZkUfMjBbNpsTDDW&#10;9s1Hep18KkIIuxgVZN6XsZQuycig69qSOHA3Wxn0AVap1BW+Q7gpZD+KhtJgzqEhw5IWGSX309Mo&#10;GKzxmW73j4+97szwYHNd71ZaqXarno9BeKr9X/xzb7SCfhgbvoQfIKdf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e/szmvAAAANsAAAAPAAAAAAAAAAAAAAAAAJ8CAABkcnMv&#10;ZG93bnJldi54bWxQSwUGAAAAAAQABAD3AAAAiAMAAAAA&#10;">
                  <v:imagedata r:id="rId24" o:title="Admin Panel"/>
                  <v:path arrowok="t"/>
                </v:shape>
                <v:shape id="Text Box 40" o:spid="_x0000_s1060" type="#_x0000_t202" style="position:absolute;width:9658;height:30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FE1ED4" w:rsidRPr="00FE1ED4" w:rsidRDefault="00FE1ED4" w:rsidP="00FE1ED4">
                        <w:pPr>
                          <w:pStyle w:val="NoSpacing"/>
                        </w:pPr>
                        <w:r>
                          <w:t>Entity tabs</w:t>
                        </w:r>
                      </w:p>
                      <w:p w:rsidR="00FE1ED4" w:rsidRPr="00FE1ED4" w:rsidRDefault="00FE1ED4" w:rsidP="00FE1ED4">
                        <w:pPr>
                          <w:pStyle w:val="NoSpacing"/>
                        </w:pPr>
                      </w:p>
                      <w:p w:rsidR="00FE1ED4" w:rsidRDefault="00FE1ED4" w:rsidP="00FE1ED4">
                        <w:pPr>
                          <w:pStyle w:val="NoSpacing"/>
                        </w:pPr>
                      </w:p>
                      <w:p w:rsidR="00FE1ED4" w:rsidRPr="00FE1ED4" w:rsidRDefault="00FE1ED4" w:rsidP="00FE1ED4">
                        <w:pPr>
                          <w:pStyle w:val="NoSpacing"/>
                        </w:pPr>
                      </w:p>
                      <w:p w:rsidR="00FE1ED4" w:rsidRPr="00FE1ED4" w:rsidRDefault="00FE1ED4" w:rsidP="00FE1ED4">
                        <w:pPr>
                          <w:pStyle w:val="NoSpacing"/>
                        </w:pPr>
                      </w:p>
                      <w:p w:rsidR="00FE1ED4" w:rsidRDefault="00FE1ED4" w:rsidP="00FE1ED4">
                        <w:pPr>
                          <w:pStyle w:val="NoSpacing"/>
                        </w:pPr>
                        <w:r w:rsidRPr="00FE1ED4">
                          <w:t>Central Display</w:t>
                        </w:r>
                      </w:p>
                      <w:p w:rsidR="00FE1ED4" w:rsidRDefault="00FE1ED4" w:rsidP="00FE1ED4">
                        <w:pPr>
                          <w:pStyle w:val="NoSpacing"/>
                        </w:pPr>
                      </w:p>
                      <w:p w:rsidR="00FE1ED4" w:rsidRPr="00FE1ED4" w:rsidRDefault="00FE1ED4" w:rsidP="00FE1ED4">
                        <w:pPr>
                          <w:pStyle w:val="NoSpacing"/>
                        </w:pPr>
                        <w:r>
                          <w:br/>
                        </w:r>
                      </w:p>
                      <w:p w:rsidR="00FE1ED4" w:rsidRDefault="00FE1ED4" w:rsidP="00FE1ED4">
                        <w:pPr>
                          <w:pStyle w:val="NoSpacing"/>
                        </w:pPr>
                        <w:r>
                          <w:t>Editing buttons</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1" type="#_x0000_t87" style="position:absolute;left:6469;top:3623;width:3184;height:24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br4A&#10;AADbAAAADwAAAGRycy9kb3ducmV2LnhtbESPzQrCMBCE74LvEFbwIpoqoqUaRURBj/48wNKsbbHZ&#10;1CbV+vZGEDwOM/MNs1y3phRPql1hWcF4FIEgTq0uOFNwveyHMQjnkTWWlknBmxysV93OEhNtX3yi&#10;59lnIkDYJagg975KpHRpTgbdyFbEwbvZ2qAPss6krvEV4KaUkyiaSYMFh4UcK9rmlN7PjVHQaNTx&#10;buBnj6I9lrtBg/PbAZXq99rNAoSn1v/Dv/ZBK5iO4f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6lQG6+AAAA2wAAAA8AAAAAAAAAAAAAAAAAmAIAAGRycy9kb3ducmV2&#10;LnhtbFBLBQYAAAAABAAEAPUAAACDAwAAAAA=&#10;" adj="238" strokecolor="black [3200]" strokeweight="2pt">
                  <v:shadow on="t" color="black" opacity="24903f" origin=",.5" offset="0,.55556mm"/>
                </v:shape>
                <v:shape id="Straight Arrow Connector 42" o:spid="_x0000_s1062" type="#_x0000_t32" style="position:absolute;left:8022;top:1639;width:1549;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6bzMIAAADbAAAADwAAAGRycy9kb3ducmV2LnhtbESPT4vCMBTE78J+h/AWvGm6soh0jSKy&#10;YvXmn8XrI3m21ealNNlav70RBI/DzPyGmc47W4mWGl86VvA1TEAQa2dKzhUcD6vBBIQPyAYrx6Tg&#10;Th7ms4/eFFPjbryjdh9yESHsU1RQhFCnUnpdkEU/dDVx9M6usRiibHJpGrxFuK3kKEnG0mLJcaHA&#10;mpYF6ev+3yrAU6Yv12y81qdqkW10i7/Lv61S/c9u8QMiUBfe4Vc7Mwq+R/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6bzMIAAADbAAAADwAAAAAAAAAAAAAA&#10;AAChAgAAZHJzL2Rvd25yZXYueG1sUEsFBgAAAAAEAAQA+QAAAJADAAAAAA==&#10;" strokecolor="black [3200]" strokeweight="2pt">
                  <v:stroke endarrow="open"/>
                  <v:shadow on="t" color="black" opacity="24903f" origin=",.5" offset="0,.55556mm"/>
                </v:shape>
                <v:shape id="Straight Arrow Connector 43" o:spid="_x0000_s1063" type="#_x0000_t32" style="position:absolute;left:5865;top:27604;width:3106;height:9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I+V8MAAADbAAAADwAAAGRycy9kb3ducmV2LnhtbESPQWvCQBSE74X+h+UVvDWbqkhJ3QSR&#10;SmNv2havj91nEs2+DdltjP/eLQg9DjPzDbMsRtuKgXrfOFbwkqQgiLUzDVcKvr82z68gfEA22Dom&#10;BVfyUOSPD0vMjLvwjoZ9qESEsM9QQR1Cl0npdU0WfeI64ugdXW8xRNlX0vR4iXDbymmaLqTFhuNC&#10;jR2ta9Ln/a9VgIdSn87l4kMf2lW51QO+r38+lZo8jas3EIHG8B++t0ujYD6Dvy/xB8j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iPlfDAAAA2wAAAA8AAAAAAAAAAAAA&#10;AAAAoQIAAGRycy9kb3ducmV2LnhtbFBLBQYAAAAABAAEAPkAAACRAwAAAAA=&#10;" strokecolor="black [3200]" strokeweight="2pt">
                  <v:stroke endarrow="open"/>
                  <v:shadow on="t" color="black" opacity="24903f" origin=",.5" offset="0,.55556mm"/>
                </v:shape>
                <w10:wrap type="square"/>
              </v:group>
            </w:pict>
          </mc:Fallback>
        </mc:AlternateContent>
      </w:r>
      <w:r w:rsidR="00ED163A">
        <w:t xml:space="preserve">As an administrator, you have access to all features of the system as a teacher and student, plus more. </w:t>
      </w:r>
      <w:r w:rsidR="000C5FB3">
        <w:t xml:space="preserve">In practice, you’re able to view, create and edit bookings, including being able to create/edit bookings on behalf of any teacher. </w:t>
      </w:r>
      <w:r w:rsidR="00CD452F">
        <w:t>You can also edit background data, such as the Rooms, Periods, and lists of Teachers etc.</w:t>
      </w:r>
    </w:p>
    <w:p w:rsidR="00654E17" w:rsidRDefault="00654E17" w:rsidP="00654E17">
      <w:pPr>
        <w:pStyle w:val="NoSpacing"/>
      </w:pPr>
      <w:r>
        <w:t>This is all achieved through the Admin Control Panel, accessible from the taskbar icon’s context menu.</w:t>
      </w:r>
      <w:r w:rsidR="007B3D48">
        <w:t xml:space="preserve"> There is another item on this menu for admins (compared to teachers), which is “Customise System”.</w:t>
      </w:r>
    </w:p>
    <w:p w:rsidR="007E16E2" w:rsidRDefault="007E16E2" w:rsidP="007E16E2">
      <w:pPr>
        <w:pStyle w:val="NoSpacing"/>
      </w:pPr>
      <w:r>
        <w:t>From the Admin Control Panel, you can modify all aspects of the system – from adding new bookable Rooms to editing Teacher’s email addresses.</w:t>
      </w:r>
      <w:r w:rsidR="002D17A7">
        <w:t xml:space="preserve"> There are 6 tabs, each corresponding to a type of entity stored in the system – all these tabs have the same interface, as shown on the right.</w:t>
      </w:r>
      <w:r w:rsidR="002D17A7">
        <w:br/>
        <w:t>A central view displays the items along with helpful information about them (in this case Rooms and associated data).</w:t>
      </w:r>
      <w:r w:rsidR="002D17A7">
        <w:br/>
        <w:t>Below the central display, there are 3 buttons – Add, Edit, and Delete, with obvious meanings. Pressing Delete will raise a confirmation dialog befo</w:t>
      </w:r>
      <w:r w:rsidR="001D1E2A">
        <w:t>re actually deleting the entity</w:t>
      </w:r>
      <w:r w:rsidR="00946DF6">
        <w:t xml:space="preserve"> (again, this is permanent)</w:t>
      </w:r>
      <w:r w:rsidR="001D1E2A">
        <w:t xml:space="preserve">, </w:t>
      </w:r>
      <w:r w:rsidR="00B618AC">
        <w:t>while</w:t>
      </w:r>
      <w:r w:rsidR="001D1E2A">
        <w:t xml:space="preserve"> pressing Add or Edit will </w:t>
      </w:r>
      <w:r w:rsidR="00E4298A">
        <w:t>display a window specific to each type of entity to allow you to customise the entry.</w:t>
      </w:r>
      <w:r w:rsidR="007D11CF">
        <w:t xml:space="preserve"> Editing an </w:t>
      </w:r>
      <w:r w:rsidR="007D11CF">
        <w:lastRenderedPageBreak/>
        <w:t xml:space="preserve">existing entry will automatically fill in the fields on the window for you. </w:t>
      </w:r>
      <w:r w:rsidR="00CB0AC7">
        <w:t>Closing the window or pressing the “Back” button will cancel the changes – pressing the “Save” button will save the entry.</w:t>
      </w:r>
    </w:p>
    <w:p w:rsidR="005173F0" w:rsidRPr="005173F0" w:rsidRDefault="005173F0" w:rsidP="005173F0">
      <w:pPr>
        <w:pStyle w:val="NoSpacing"/>
      </w:pPr>
      <w:r>
        <w:t>Trying to submit invalid data into certain fields will cause an error message preventing you from saving the entry.</w:t>
      </w:r>
      <w:r w:rsidR="00F574B8">
        <w:t xml:space="preserve"> These are covered in more detail in the “Error Messages” section of this guide.</w:t>
      </w:r>
      <w:bookmarkStart w:id="7" w:name="_GoBack"/>
      <w:bookmarkEnd w:id="7"/>
    </w:p>
    <w:p w:rsidR="002F215D" w:rsidRDefault="002F215D" w:rsidP="002F215D">
      <w:pPr>
        <w:pStyle w:val="Heading2"/>
      </w:pPr>
      <w:r>
        <w:t>Error Messages</w:t>
      </w:r>
    </w:p>
    <w:p w:rsidR="000F3D20" w:rsidRPr="000F3D20" w:rsidRDefault="000F3D20" w:rsidP="00802934">
      <w:pPr>
        <w:pStyle w:val="NoSpacing"/>
      </w:pPr>
    </w:p>
    <w:sectPr w:rsidR="000F3D20" w:rsidRPr="000F3D20" w:rsidSect="009B39AF">
      <w:headerReference w:type="default" r:id="rId25"/>
      <w:footerReference w:type="default" r:id="rId26"/>
      <w:pgSz w:w="12240" w:h="15840"/>
      <w:pgMar w:top="720" w:right="720" w:bottom="720" w:left="720" w:header="283" w:footer="283"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DAA" w:rsidRDefault="00CC3DAA" w:rsidP="00CF40DD">
      <w:pPr>
        <w:spacing w:after="0" w:line="240" w:lineRule="auto"/>
      </w:pPr>
      <w:r>
        <w:separator/>
      </w:r>
    </w:p>
  </w:endnote>
  <w:endnote w:type="continuationSeparator" w:id="0">
    <w:p w:rsidR="00CC3DAA" w:rsidRDefault="00CC3DAA" w:rsidP="00CF4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8538DA" w:rsidRDefault="00CC3DAA" w:rsidP="008538DA">
    <w:pPr>
      <w:pStyle w:val="Footer"/>
      <w:tabs>
        <w:tab w:val="clear" w:pos="9026"/>
        <w:tab w:val="right" w:pos="10466"/>
      </w:tabs>
      <w:rPr>
        <w:b/>
        <w:color w:val="548DD4" w:themeColor="text2" w:themeTint="99"/>
        <w:sz w:val="32"/>
      </w:rPr>
    </w:pPr>
    <w:sdt>
      <w:sdtPr>
        <w:id w:val="-9681858"/>
        <w:docPartObj>
          <w:docPartGallery w:val="Page Numbers (Bottom of Page)"/>
          <w:docPartUnique/>
        </w:docPartObj>
      </w:sdtPr>
      <w:sdtEndPr>
        <w:rPr>
          <w:b/>
          <w:noProof/>
          <w:color w:val="548DD4" w:themeColor="text2" w:themeTint="99"/>
          <w:sz w:val="32"/>
        </w:rPr>
      </w:sdtEndPr>
      <w:sdtContent>
        <w:sdt>
          <w:sdtPr>
            <w:id w:val="1540397778"/>
            <w:docPartObj>
              <w:docPartGallery w:val="Page Numbers (Bottom of Page)"/>
              <w:docPartUnique/>
            </w:docPartObj>
          </w:sdtPr>
          <w:sdtEndPr>
            <w:rPr>
              <w:noProof/>
            </w:rPr>
          </w:sdtEndPr>
          <w:sdtContent>
            <w:r w:rsidR="008538DA" w:rsidRPr="006E6297">
              <w:rPr>
                <w:color w:val="17365D" w:themeColor="text2" w:themeShade="BF"/>
              </w:rPr>
              <w:t xml:space="preserve">Candidate Number:  </w:t>
            </w:r>
            <w:r w:rsidR="008538DA" w:rsidRPr="006E6297">
              <w:rPr>
                <w:color w:val="548DD4" w:themeColor="text2" w:themeTint="99"/>
              </w:rPr>
              <w:t>9164</w:t>
            </w:r>
          </w:sdtContent>
        </w:sdt>
        <w:r w:rsidR="008538DA">
          <w:t xml:space="preserve"> </w:t>
        </w:r>
        <w:r w:rsidR="008538DA">
          <w:ptab w:relativeTo="margin" w:alignment="center" w:leader="none"/>
        </w:r>
        <w:r w:rsidR="00935327" w:rsidRPr="00935327">
          <w:rPr>
            <w:color w:val="548DD4" w:themeColor="text2" w:themeTint="99"/>
            <w:sz w:val="28"/>
          </w:rPr>
          <w:t>User Gui</w:t>
        </w:r>
        <w:r w:rsidR="00935327">
          <w:rPr>
            <w:color w:val="548DD4" w:themeColor="text2" w:themeTint="99"/>
            <w:sz w:val="28"/>
          </w:rPr>
          <w:t>de</w:t>
        </w:r>
        <w:r w:rsidR="006566AF">
          <w:rPr>
            <w:color w:val="548DD4" w:themeColor="text2" w:themeTint="99"/>
            <w:sz w:val="28"/>
          </w:rPr>
          <w:t xml:space="preserve">: </w:t>
        </w:r>
        <w:r w:rsidR="008538DA">
          <w:rPr>
            <w:b/>
            <w:color w:val="548DD4" w:themeColor="text2" w:themeTint="99"/>
            <w:sz w:val="32"/>
          </w:rPr>
          <w:fldChar w:fldCharType="begin"/>
        </w:r>
        <w:r w:rsidR="008538DA">
          <w:rPr>
            <w:b/>
            <w:color w:val="548DD4" w:themeColor="text2" w:themeTint="99"/>
            <w:sz w:val="32"/>
          </w:rPr>
          <w:instrText xml:space="preserve"> PAGE   \* MERGEFORMAT </w:instrText>
        </w:r>
        <w:r w:rsidR="008538DA">
          <w:rPr>
            <w:b/>
            <w:color w:val="548DD4" w:themeColor="text2" w:themeTint="99"/>
            <w:sz w:val="32"/>
          </w:rPr>
          <w:fldChar w:fldCharType="separate"/>
        </w:r>
        <w:r w:rsidR="00F574B8">
          <w:rPr>
            <w:b/>
            <w:noProof/>
            <w:color w:val="548DD4" w:themeColor="text2" w:themeTint="99"/>
            <w:sz w:val="32"/>
          </w:rPr>
          <w:t>7</w:t>
        </w:r>
        <w:r w:rsidR="008538DA">
          <w:rPr>
            <w:b/>
            <w:color w:val="548DD4" w:themeColor="text2" w:themeTint="99"/>
            <w:sz w:val="32"/>
          </w:rPr>
          <w:fldChar w:fldCharType="end"/>
        </w:r>
      </w:sdtContent>
    </w:sdt>
    <w:r w:rsidR="008538DA">
      <w:rPr>
        <w:b/>
        <w:noProof/>
        <w:color w:val="548DD4" w:themeColor="text2" w:themeTint="99"/>
        <w:sz w:val="32"/>
      </w:rPr>
      <w:tab/>
    </w:r>
    <w:r w:rsidR="008538DA" w:rsidRPr="006E6297">
      <w:rPr>
        <w:noProof/>
        <w:color w:val="17365D" w:themeColor="text2" w:themeShade="BF"/>
      </w:rPr>
      <w:t xml:space="preserve">Centre: </w:t>
    </w:r>
    <w:r w:rsidR="008538DA" w:rsidRPr="006E6297">
      <w:rPr>
        <w:noProof/>
        <w:color w:val="548DD4" w:themeColor="text2" w:themeTint="99"/>
      </w:rPr>
      <w:t>62225</w:t>
    </w:r>
    <w:r w:rsidR="008538DA">
      <w:rPr>
        <w:noProof/>
      </w:rPr>
      <w:tab/>
    </w:r>
  </w:p>
  <w:p w:rsidR="008538DA" w:rsidRDefault="008538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DAA" w:rsidRDefault="00CC3DAA" w:rsidP="00CF40DD">
      <w:pPr>
        <w:spacing w:after="0" w:line="240" w:lineRule="auto"/>
      </w:pPr>
      <w:r>
        <w:separator/>
      </w:r>
    </w:p>
  </w:footnote>
  <w:footnote w:type="continuationSeparator" w:id="0">
    <w:p w:rsidR="00CC3DAA" w:rsidRDefault="00CC3DAA" w:rsidP="00CF4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8DA" w:rsidRPr="009B39AF" w:rsidRDefault="008538DA" w:rsidP="008538DA">
    <w:pPr>
      <w:pStyle w:val="Header"/>
      <w:tabs>
        <w:tab w:val="clear" w:pos="4513"/>
        <w:tab w:val="clear" w:pos="9026"/>
        <w:tab w:val="right" w:pos="10466"/>
      </w:tabs>
      <w:rPr>
        <w:color w:val="17365D" w:themeColor="text2" w:themeShade="BF"/>
      </w:rPr>
    </w:pPr>
    <w:r w:rsidRPr="006E6297">
      <w:rPr>
        <w:color w:val="17365D" w:themeColor="text2" w:themeShade="BF"/>
      </w:rPr>
      <w:t>Keith Collister</w:t>
    </w:r>
    <w:r>
      <w:rPr>
        <w:color w:val="183A76"/>
      </w:rPr>
      <w:tab/>
    </w:r>
    <w:r w:rsidRPr="006E6297">
      <w:rPr>
        <w:color w:val="17365D" w:themeColor="text2" w:themeShade="BF"/>
      </w:rPr>
      <w:t xml:space="preserve">COMP4 </w:t>
    </w:r>
    <w:r w:rsidRPr="001549D0">
      <w:rPr>
        <w:color w:val="183A76"/>
      </w:rPr>
      <w:t xml:space="preserve">– </w:t>
    </w:r>
    <w:r w:rsidRPr="006E6297">
      <w:rPr>
        <w:color w:val="548DD4" w:themeColor="text2" w:themeTint="99"/>
      </w:rPr>
      <w:t>Room Booking System</w:t>
    </w:r>
  </w:p>
  <w:p w:rsidR="008538DA" w:rsidRDefault="008538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3629D"/>
    <w:multiLevelType w:val="hybridMultilevel"/>
    <w:tmpl w:val="BCBAB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0B5"/>
    <w:rsid w:val="00003D5B"/>
    <w:rsid w:val="00004AA9"/>
    <w:rsid w:val="00004B1D"/>
    <w:rsid w:val="00014703"/>
    <w:rsid w:val="00027C95"/>
    <w:rsid w:val="00034ED8"/>
    <w:rsid w:val="0004182C"/>
    <w:rsid w:val="00043823"/>
    <w:rsid w:val="000441EB"/>
    <w:rsid w:val="00051377"/>
    <w:rsid w:val="00053680"/>
    <w:rsid w:val="00056849"/>
    <w:rsid w:val="000573E5"/>
    <w:rsid w:val="00060519"/>
    <w:rsid w:val="000633F0"/>
    <w:rsid w:val="00072640"/>
    <w:rsid w:val="00090B51"/>
    <w:rsid w:val="00091F8D"/>
    <w:rsid w:val="0009472F"/>
    <w:rsid w:val="000A6F48"/>
    <w:rsid w:val="000B79E1"/>
    <w:rsid w:val="000C3619"/>
    <w:rsid w:val="000C5FB3"/>
    <w:rsid w:val="000D7FF1"/>
    <w:rsid w:val="000E4F98"/>
    <w:rsid w:val="000F3D20"/>
    <w:rsid w:val="001072B5"/>
    <w:rsid w:val="001102DB"/>
    <w:rsid w:val="001217AA"/>
    <w:rsid w:val="00136F77"/>
    <w:rsid w:val="00141290"/>
    <w:rsid w:val="00144076"/>
    <w:rsid w:val="00150DB2"/>
    <w:rsid w:val="001549D0"/>
    <w:rsid w:val="001564EB"/>
    <w:rsid w:val="00156D36"/>
    <w:rsid w:val="00156E3B"/>
    <w:rsid w:val="00160393"/>
    <w:rsid w:val="0017236E"/>
    <w:rsid w:val="00180655"/>
    <w:rsid w:val="00187025"/>
    <w:rsid w:val="001B63C1"/>
    <w:rsid w:val="001D1E2A"/>
    <w:rsid w:val="001D3464"/>
    <w:rsid w:val="001E130C"/>
    <w:rsid w:val="001E495A"/>
    <w:rsid w:val="001E4C8E"/>
    <w:rsid w:val="001F2AC9"/>
    <w:rsid w:val="001F4938"/>
    <w:rsid w:val="001F5C3F"/>
    <w:rsid w:val="001F748D"/>
    <w:rsid w:val="0020569D"/>
    <w:rsid w:val="002059F3"/>
    <w:rsid w:val="00216569"/>
    <w:rsid w:val="00230617"/>
    <w:rsid w:val="002423A7"/>
    <w:rsid w:val="002615AB"/>
    <w:rsid w:val="00265A16"/>
    <w:rsid w:val="00267BD9"/>
    <w:rsid w:val="00296F21"/>
    <w:rsid w:val="002A58C7"/>
    <w:rsid w:val="002B77E4"/>
    <w:rsid w:val="002D096E"/>
    <w:rsid w:val="002D17A7"/>
    <w:rsid w:val="002D205F"/>
    <w:rsid w:val="002D2535"/>
    <w:rsid w:val="002D7CF6"/>
    <w:rsid w:val="002E2860"/>
    <w:rsid w:val="002E6F13"/>
    <w:rsid w:val="002F215D"/>
    <w:rsid w:val="00305AC8"/>
    <w:rsid w:val="00305C29"/>
    <w:rsid w:val="00306820"/>
    <w:rsid w:val="00310B92"/>
    <w:rsid w:val="00315F4F"/>
    <w:rsid w:val="00325981"/>
    <w:rsid w:val="00337EE4"/>
    <w:rsid w:val="00337F67"/>
    <w:rsid w:val="00346E8F"/>
    <w:rsid w:val="0034772B"/>
    <w:rsid w:val="003673AD"/>
    <w:rsid w:val="0037557A"/>
    <w:rsid w:val="00377452"/>
    <w:rsid w:val="003819BF"/>
    <w:rsid w:val="0038768D"/>
    <w:rsid w:val="00390DF7"/>
    <w:rsid w:val="003A3505"/>
    <w:rsid w:val="003B486F"/>
    <w:rsid w:val="003C3172"/>
    <w:rsid w:val="003C43E3"/>
    <w:rsid w:val="003C4DDC"/>
    <w:rsid w:val="003D105E"/>
    <w:rsid w:val="003D4104"/>
    <w:rsid w:val="003D6DA4"/>
    <w:rsid w:val="003E4119"/>
    <w:rsid w:val="003E41D1"/>
    <w:rsid w:val="0040210D"/>
    <w:rsid w:val="00412F9A"/>
    <w:rsid w:val="00413BB8"/>
    <w:rsid w:val="00414EFE"/>
    <w:rsid w:val="0042422B"/>
    <w:rsid w:val="00425A7F"/>
    <w:rsid w:val="00427DB3"/>
    <w:rsid w:val="00430184"/>
    <w:rsid w:val="0043108C"/>
    <w:rsid w:val="00435C14"/>
    <w:rsid w:val="004375A3"/>
    <w:rsid w:val="00441E39"/>
    <w:rsid w:val="0044695D"/>
    <w:rsid w:val="00447822"/>
    <w:rsid w:val="00454629"/>
    <w:rsid w:val="00463613"/>
    <w:rsid w:val="00466423"/>
    <w:rsid w:val="00467B67"/>
    <w:rsid w:val="00470678"/>
    <w:rsid w:val="00472508"/>
    <w:rsid w:val="004745D2"/>
    <w:rsid w:val="0047638A"/>
    <w:rsid w:val="0048152B"/>
    <w:rsid w:val="004878ED"/>
    <w:rsid w:val="00496543"/>
    <w:rsid w:val="004A217E"/>
    <w:rsid w:val="004A2E17"/>
    <w:rsid w:val="004A4B79"/>
    <w:rsid w:val="004A68CD"/>
    <w:rsid w:val="004A79F9"/>
    <w:rsid w:val="004B3FB0"/>
    <w:rsid w:val="004B7463"/>
    <w:rsid w:val="004C5BF9"/>
    <w:rsid w:val="004D0590"/>
    <w:rsid w:val="004D5C38"/>
    <w:rsid w:val="004E118C"/>
    <w:rsid w:val="004E3420"/>
    <w:rsid w:val="004E356C"/>
    <w:rsid w:val="004E5E69"/>
    <w:rsid w:val="004E6683"/>
    <w:rsid w:val="004F7CEF"/>
    <w:rsid w:val="0050420D"/>
    <w:rsid w:val="005045A8"/>
    <w:rsid w:val="005050B5"/>
    <w:rsid w:val="005170C3"/>
    <w:rsid w:val="005173F0"/>
    <w:rsid w:val="0052038B"/>
    <w:rsid w:val="00522805"/>
    <w:rsid w:val="00525427"/>
    <w:rsid w:val="00534257"/>
    <w:rsid w:val="005407E3"/>
    <w:rsid w:val="00554CC6"/>
    <w:rsid w:val="0055678E"/>
    <w:rsid w:val="00557F94"/>
    <w:rsid w:val="00561455"/>
    <w:rsid w:val="00572B2A"/>
    <w:rsid w:val="00576E1B"/>
    <w:rsid w:val="00577E59"/>
    <w:rsid w:val="00581B2E"/>
    <w:rsid w:val="00582008"/>
    <w:rsid w:val="005825F6"/>
    <w:rsid w:val="00591B6F"/>
    <w:rsid w:val="005A4E21"/>
    <w:rsid w:val="005A6A2F"/>
    <w:rsid w:val="005B1257"/>
    <w:rsid w:val="005C7518"/>
    <w:rsid w:val="005D0DC7"/>
    <w:rsid w:val="005D11CA"/>
    <w:rsid w:val="005D3E24"/>
    <w:rsid w:val="005D617E"/>
    <w:rsid w:val="005D6620"/>
    <w:rsid w:val="005D750D"/>
    <w:rsid w:val="005E10D1"/>
    <w:rsid w:val="005E70F7"/>
    <w:rsid w:val="005F7751"/>
    <w:rsid w:val="00600948"/>
    <w:rsid w:val="00604F15"/>
    <w:rsid w:val="006062AC"/>
    <w:rsid w:val="0061288B"/>
    <w:rsid w:val="00612A24"/>
    <w:rsid w:val="00613A18"/>
    <w:rsid w:val="0062544F"/>
    <w:rsid w:val="00650423"/>
    <w:rsid w:val="00654E17"/>
    <w:rsid w:val="006566AF"/>
    <w:rsid w:val="00670814"/>
    <w:rsid w:val="006715FF"/>
    <w:rsid w:val="0067420E"/>
    <w:rsid w:val="0068061B"/>
    <w:rsid w:val="00687A87"/>
    <w:rsid w:val="00692BA6"/>
    <w:rsid w:val="006943AB"/>
    <w:rsid w:val="00694EF5"/>
    <w:rsid w:val="006A01F4"/>
    <w:rsid w:val="006B0913"/>
    <w:rsid w:val="006C28EA"/>
    <w:rsid w:val="006C54A6"/>
    <w:rsid w:val="006D37E2"/>
    <w:rsid w:val="006D3CDE"/>
    <w:rsid w:val="006E6297"/>
    <w:rsid w:val="00702C88"/>
    <w:rsid w:val="0070712E"/>
    <w:rsid w:val="00716566"/>
    <w:rsid w:val="00721BC4"/>
    <w:rsid w:val="00722588"/>
    <w:rsid w:val="00724D2F"/>
    <w:rsid w:val="0072526A"/>
    <w:rsid w:val="0074139D"/>
    <w:rsid w:val="007419DA"/>
    <w:rsid w:val="00743E10"/>
    <w:rsid w:val="00744460"/>
    <w:rsid w:val="00746333"/>
    <w:rsid w:val="00756010"/>
    <w:rsid w:val="0077399C"/>
    <w:rsid w:val="00782592"/>
    <w:rsid w:val="00782F97"/>
    <w:rsid w:val="00793B74"/>
    <w:rsid w:val="007A7D1B"/>
    <w:rsid w:val="007B3101"/>
    <w:rsid w:val="007B3CB1"/>
    <w:rsid w:val="007B3D48"/>
    <w:rsid w:val="007C2230"/>
    <w:rsid w:val="007D11CF"/>
    <w:rsid w:val="007D3B92"/>
    <w:rsid w:val="007D53BA"/>
    <w:rsid w:val="007E16E2"/>
    <w:rsid w:val="007E6967"/>
    <w:rsid w:val="007E74E7"/>
    <w:rsid w:val="007F5848"/>
    <w:rsid w:val="0080277E"/>
    <w:rsid w:val="00802934"/>
    <w:rsid w:val="00806776"/>
    <w:rsid w:val="00810078"/>
    <w:rsid w:val="008149C9"/>
    <w:rsid w:val="00830508"/>
    <w:rsid w:val="0083185F"/>
    <w:rsid w:val="00832E1F"/>
    <w:rsid w:val="0083366D"/>
    <w:rsid w:val="008449D6"/>
    <w:rsid w:val="00850B1B"/>
    <w:rsid w:val="00850BE8"/>
    <w:rsid w:val="008538DA"/>
    <w:rsid w:val="0085623A"/>
    <w:rsid w:val="00856B99"/>
    <w:rsid w:val="0087067F"/>
    <w:rsid w:val="00873198"/>
    <w:rsid w:val="00876F8B"/>
    <w:rsid w:val="00880D31"/>
    <w:rsid w:val="00884EE7"/>
    <w:rsid w:val="00886C4B"/>
    <w:rsid w:val="008A32D1"/>
    <w:rsid w:val="008B1836"/>
    <w:rsid w:val="008C5FFA"/>
    <w:rsid w:val="008D3B79"/>
    <w:rsid w:val="008D4F30"/>
    <w:rsid w:val="008D5C7A"/>
    <w:rsid w:val="008F0C50"/>
    <w:rsid w:val="008F6079"/>
    <w:rsid w:val="008F6372"/>
    <w:rsid w:val="009266EE"/>
    <w:rsid w:val="0093305C"/>
    <w:rsid w:val="00935327"/>
    <w:rsid w:val="009412F0"/>
    <w:rsid w:val="00946DF6"/>
    <w:rsid w:val="00952BEC"/>
    <w:rsid w:val="00964671"/>
    <w:rsid w:val="009666EF"/>
    <w:rsid w:val="00973A78"/>
    <w:rsid w:val="00975C14"/>
    <w:rsid w:val="00984BE8"/>
    <w:rsid w:val="00993664"/>
    <w:rsid w:val="009B1352"/>
    <w:rsid w:val="009B39AF"/>
    <w:rsid w:val="009B5357"/>
    <w:rsid w:val="009B6124"/>
    <w:rsid w:val="009C3A68"/>
    <w:rsid w:val="009D10B4"/>
    <w:rsid w:val="009D594C"/>
    <w:rsid w:val="009E64D8"/>
    <w:rsid w:val="009E7D8F"/>
    <w:rsid w:val="00A00D99"/>
    <w:rsid w:val="00A11872"/>
    <w:rsid w:val="00A22EE3"/>
    <w:rsid w:val="00A257DE"/>
    <w:rsid w:val="00A309AC"/>
    <w:rsid w:val="00A47AEC"/>
    <w:rsid w:val="00A655D9"/>
    <w:rsid w:val="00A713D3"/>
    <w:rsid w:val="00A828F3"/>
    <w:rsid w:val="00A840EE"/>
    <w:rsid w:val="00AA6BCA"/>
    <w:rsid w:val="00AB0395"/>
    <w:rsid w:val="00AC0FCC"/>
    <w:rsid w:val="00AC2930"/>
    <w:rsid w:val="00AD4E2A"/>
    <w:rsid w:val="00AE37F9"/>
    <w:rsid w:val="00AF18AF"/>
    <w:rsid w:val="00AF294E"/>
    <w:rsid w:val="00AF7030"/>
    <w:rsid w:val="00B002EA"/>
    <w:rsid w:val="00B11BB8"/>
    <w:rsid w:val="00B1628A"/>
    <w:rsid w:val="00B2192B"/>
    <w:rsid w:val="00B43487"/>
    <w:rsid w:val="00B43550"/>
    <w:rsid w:val="00B46CB4"/>
    <w:rsid w:val="00B5620F"/>
    <w:rsid w:val="00B618AC"/>
    <w:rsid w:val="00B745E5"/>
    <w:rsid w:val="00B91CCE"/>
    <w:rsid w:val="00B95FCC"/>
    <w:rsid w:val="00BA088F"/>
    <w:rsid w:val="00BA121B"/>
    <w:rsid w:val="00BA1AD7"/>
    <w:rsid w:val="00BA38DF"/>
    <w:rsid w:val="00BA6872"/>
    <w:rsid w:val="00BB503C"/>
    <w:rsid w:val="00BB6CA4"/>
    <w:rsid w:val="00BB7805"/>
    <w:rsid w:val="00BD11E9"/>
    <w:rsid w:val="00BE1807"/>
    <w:rsid w:val="00BF28B5"/>
    <w:rsid w:val="00BF68AB"/>
    <w:rsid w:val="00BF7052"/>
    <w:rsid w:val="00C02EDF"/>
    <w:rsid w:val="00C06024"/>
    <w:rsid w:val="00C11CF5"/>
    <w:rsid w:val="00C15408"/>
    <w:rsid w:val="00C16DDD"/>
    <w:rsid w:val="00C2588D"/>
    <w:rsid w:val="00C276EC"/>
    <w:rsid w:val="00C35D21"/>
    <w:rsid w:val="00C4676C"/>
    <w:rsid w:val="00C53125"/>
    <w:rsid w:val="00C6300C"/>
    <w:rsid w:val="00C87218"/>
    <w:rsid w:val="00C91E55"/>
    <w:rsid w:val="00C94468"/>
    <w:rsid w:val="00C95DA0"/>
    <w:rsid w:val="00CB08B0"/>
    <w:rsid w:val="00CB0AC7"/>
    <w:rsid w:val="00CB1445"/>
    <w:rsid w:val="00CB2705"/>
    <w:rsid w:val="00CC1AFD"/>
    <w:rsid w:val="00CC1FD0"/>
    <w:rsid w:val="00CC3044"/>
    <w:rsid w:val="00CC3DAA"/>
    <w:rsid w:val="00CC4CD3"/>
    <w:rsid w:val="00CD2299"/>
    <w:rsid w:val="00CD452F"/>
    <w:rsid w:val="00CE6F03"/>
    <w:rsid w:val="00CF40DD"/>
    <w:rsid w:val="00CF4291"/>
    <w:rsid w:val="00D151C3"/>
    <w:rsid w:val="00D43E43"/>
    <w:rsid w:val="00D53006"/>
    <w:rsid w:val="00D6491B"/>
    <w:rsid w:val="00D72178"/>
    <w:rsid w:val="00D91533"/>
    <w:rsid w:val="00D96466"/>
    <w:rsid w:val="00D971EA"/>
    <w:rsid w:val="00D979AB"/>
    <w:rsid w:val="00DA61A7"/>
    <w:rsid w:val="00DB5163"/>
    <w:rsid w:val="00DC3E86"/>
    <w:rsid w:val="00DC6463"/>
    <w:rsid w:val="00DD1B19"/>
    <w:rsid w:val="00DE2FFB"/>
    <w:rsid w:val="00E013B6"/>
    <w:rsid w:val="00E05CBF"/>
    <w:rsid w:val="00E1386E"/>
    <w:rsid w:val="00E15180"/>
    <w:rsid w:val="00E15F7E"/>
    <w:rsid w:val="00E35B41"/>
    <w:rsid w:val="00E409BC"/>
    <w:rsid w:val="00E4298A"/>
    <w:rsid w:val="00E52E25"/>
    <w:rsid w:val="00E56B58"/>
    <w:rsid w:val="00E66DCF"/>
    <w:rsid w:val="00E70729"/>
    <w:rsid w:val="00E801D7"/>
    <w:rsid w:val="00E849EB"/>
    <w:rsid w:val="00E930E0"/>
    <w:rsid w:val="00E95B2A"/>
    <w:rsid w:val="00EA2846"/>
    <w:rsid w:val="00EA408E"/>
    <w:rsid w:val="00EA4803"/>
    <w:rsid w:val="00EB32BC"/>
    <w:rsid w:val="00EC06AF"/>
    <w:rsid w:val="00EC094E"/>
    <w:rsid w:val="00EC5996"/>
    <w:rsid w:val="00ED163A"/>
    <w:rsid w:val="00ED1B50"/>
    <w:rsid w:val="00ED200D"/>
    <w:rsid w:val="00ED42A2"/>
    <w:rsid w:val="00ED4FC5"/>
    <w:rsid w:val="00EE3431"/>
    <w:rsid w:val="00F12ADB"/>
    <w:rsid w:val="00F136F0"/>
    <w:rsid w:val="00F209BA"/>
    <w:rsid w:val="00F218FF"/>
    <w:rsid w:val="00F30BCC"/>
    <w:rsid w:val="00F339DA"/>
    <w:rsid w:val="00F4701C"/>
    <w:rsid w:val="00F475AD"/>
    <w:rsid w:val="00F510D5"/>
    <w:rsid w:val="00F531FD"/>
    <w:rsid w:val="00F55117"/>
    <w:rsid w:val="00F574B8"/>
    <w:rsid w:val="00F60503"/>
    <w:rsid w:val="00F70294"/>
    <w:rsid w:val="00F8307B"/>
    <w:rsid w:val="00F86CC7"/>
    <w:rsid w:val="00F91F11"/>
    <w:rsid w:val="00FA3554"/>
    <w:rsid w:val="00FB327C"/>
    <w:rsid w:val="00FE1ED4"/>
    <w:rsid w:val="00FE2749"/>
    <w:rsid w:val="00FF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aliases w:val="Section Heading"/>
    <w:basedOn w:val="Normal"/>
    <w:next w:val="Normal"/>
    <w:link w:val="Heading1Char"/>
    <w:uiPriority w:val="9"/>
    <w:qFormat/>
    <w:rsid w:val="00EC5996"/>
    <w:pPr>
      <w:keepNext/>
      <w:keepLines/>
      <w:pBdr>
        <w:bottom w:val="single" w:sz="24" w:space="1" w:color="548DD4" w:themeColor="text2" w:themeTint="99"/>
      </w:pBdr>
      <w:spacing w:before="480" w:after="0"/>
      <w:outlineLvl w:val="0"/>
    </w:pPr>
    <w:rPr>
      <w:rFonts w:asciiTheme="majorHAnsi" w:eastAsiaTheme="majorEastAsia" w:hAnsiTheme="majorHAnsi" w:cstheme="majorBidi"/>
      <w:b/>
      <w:bCs/>
      <w:color w:val="17365D" w:themeColor="text2" w:themeShade="BF"/>
      <w:sz w:val="44"/>
      <w:szCs w:val="28"/>
    </w:rPr>
  </w:style>
  <w:style w:type="paragraph" w:styleId="Heading2">
    <w:name w:val="heading 2"/>
    <w:aliases w:val="Subsection Heading"/>
    <w:basedOn w:val="Normal"/>
    <w:next w:val="Normal"/>
    <w:link w:val="Heading2Char"/>
    <w:uiPriority w:val="9"/>
    <w:unhideWhenUsed/>
    <w:qFormat/>
    <w:rsid w:val="00EC5996"/>
    <w:pPr>
      <w:keepNext/>
      <w:keepLines/>
      <w:spacing w:before="480" w:after="0" w:line="480" w:lineRule="auto"/>
      <w:outlineLvl w:val="1"/>
    </w:pPr>
    <w:rPr>
      <w:rFonts w:asciiTheme="majorHAnsi" w:eastAsiaTheme="majorEastAsia" w:hAnsiTheme="majorHAnsi" w:cstheme="majorBidi"/>
      <w:b/>
      <w:bCs/>
      <w:color w:val="17365D" w:themeColor="text2"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Text"/>
    <w:next w:val="Normal"/>
    <w:link w:val="NoSpacingChar"/>
    <w:uiPriority w:val="1"/>
    <w:qFormat/>
    <w:rsid w:val="007D3B92"/>
    <w:pPr>
      <w:spacing w:after="120" w:line="240" w:lineRule="auto"/>
    </w:pPr>
    <w:rPr>
      <w:rFonts w:cs="Consolas"/>
      <w:sz w:val="24"/>
    </w:rPr>
  </w:style>
  <w:style w:type="paragraph" w:styleId="Header">
    <w:name w:val="header"/>
    <w:basedOn w:val="Normal"/>
    <w:link w:val="HeaderChar"/>
    <w:uiPriority w:val="99"/>
    <w:unhideWhenUsed/>
    <w:rsid w:val="00CF40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0DD"/>
  </w:style>
  <w:style w:type="paragraph" w:styleId="Footer">
    <w:name w:val="footer"/>
    <w:basedOn w:val="Normal"/>
    <w:link w:val="FooterChar"/>
    <w:uiPriority w:val="99"/>
    <w:unhideWhenUsed/>
    <w:rsid w:val="00CF40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0DD"/>
  </w:style>
  <w:style w:type="paragraph" w:styleId="BalloonText">
    <w:name w:val="Balloon Text"/>
    <w:basedOn w:val="Normal"/>
    <w:link w:val="BalloonTextChar"/>
    <w:uiPriority w:val="99"/>
    <w:semiHidden/>
    <w:unhideWhenUsed/>
    <w:rsid w:val="00CC1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AFD"/>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EC5996"/>
    <w:rPr>
      <w:rFonts w:asciiTheme="majorHAnsi" w:eastAsiaTheme="majorEastAsia" w:hAnsiTheme="majorHAnsi" w:cstheme="majorBidi"/>
      <w:b/>
      <w:bCs/>
      <w:color w:val="17365D" w:themeColor="text2" w:themeShade="BF"/>
      <w:sz w:val="44"/>
      <w:szCs w:val="28"/>
    </w:rPr>
  </w:style>
  <w:style w:type="paragraph" w:styleId="TOCHeading">
    <w:name w:val="TOC Heading"/>
    <w:basedOn w:val="Heading1"/>
    <w:next w:val="Normal"/>
    <w:uiPriority w:val="39"/>
    <w:unhideWhenUsed/>
    <w:qFormat/>
    <w:rsid w:val="009666EF"/>
    <w:pPr>
      <w:outlineLvl w:val="9"/>
    </w:pPr>
    <w:rPr>
      <w:lang w:val="en-US" w:eastAsia="ja-JP"/>
    </w:rPr>
  </w:style>
  <w:style w:type="paragraph" w:styleId="TOC1">
    <w:name w:val="toc 1"/>
    <w:basedOn w:val="Normal"/>
    <w:next w:val="Normal"/>
    <w:autoRedefine/>
    <w:uiPriority w:val="39"/>
    <w:unhideWhenUsed/>
    <w:rsid w:val="00AB0395"/>
    <w:pPr>
      <w:spacing w:after="100"/>
    </w:pPr>
    <w:rPr>
      <w:b/>
    </w:rPr>
  </w:style>
  <w:style w:type="paragraph" w:styleId="TOC2">
    <w:name w:val="toc 2"/>
    <w:basedOn w:val="Normal"/>
    <w:next w:val="Normal"/>
    <w:autoRedefine/>
    <w:uiPriority w:val="39"/>
    <w:unhideWhenUsed/>
    <w:rsid w:val="009666EF"/>
    <w:pPr>
      <w:spacing w:after="100"/>
      <w:ind w:left="220"/>
    </w:pPr>
  </w:style>
  <w:style w:type="character" w:styleId="Hyperlink">
    <w:name w:val="Hyperlink"/>
    <w:basedOn w:val="DefaultParagraphFont"/>
    <w:uiPriority w:val="99"/>
    <w:unhideWhenUsed/>
    <w:rsid w:val="009666EF"/>
    <w:rPr>
      <w:color w:val="0000FF" w:themeColor="hyperlink"/>
      <w:u w:val="single"/>
    </w:rPr>
  </w:style>
  <w:style w:type="character" w:styleId="BookTitle">
    <w:name w:val="Book Title"/>
    <w:basedOn w:val="DefaultParagraphFont"/>
    <w:uiPriority w:val="33"/>
    <w:rsid w:val="004A4B79"/>
    <w:rPr>
      <w:b/>
      <w:bCs/>
      <w:smallCaps/>
      <w:spacing w:val="5"/>
    </w:rPr>
  </w:style>
  <w:style w:type="character" w:customStyle="1" w:styleId="Heading2Char">
    <w:name w:val="Heading 2 Char"/>
    <w:aliases w:val="Subsection Heading Char"/>
    <w:basedOn w:val="DefaultParagraphFont"/>
    <w:link w:val="Heading2"/>
    <w:uiPriority w:val="9"/>
    <w:rsid w:val="00EC5996"/>
    <w:rPr>
      <w:rFonts w:asciiTheme="majorHAnsi" w:eastAsiaTheme="majorEastAsia" w:hAnsiTheme="majorHAnsi" w:cstheme="majorBidi"/>
      <w:b/>
      <w:bCs/>
      <w:color w:val="17365D" w:themeColor="text2" w:themeShade="BF"/>
      <w:sz w:val="26"/>
      <w:szCs w:val="26"/>
    </w:rPr>
  </w:style>
  <w:style w:type="character" w:customStyle="1" w:styleId="NoSpacingChar">
    <w:name w:val="No Spacing Char"/>
    <w:aliases w:val="Standard Text Char"/>
    <w:basedOn w:val="DefaultParagraphFont"/>
    <w:link w:val="NoSpacing"/>
    <w:uiPriority w:val="1"/>
    <w:rsid w:val="002D7CF6"/>
    <w:rPr>
      <w:rFonts w:cs="Consolas"/>
      <w:sz w:val="24"/>
    </w:rPr>
  </w:style>
  <w:style w:type="table" w:styleId="TableGrid">
    <w:name w:val="Table Grid"/>
    <w:basedOn w:val="TableNormal"/>
    <w:uiPriority w:val="59"/>
    <w:rsid w:val="00975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975C1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975C1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rford\Year%2013\Computing\Project\_Writeup\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F1258-A78E-457F-84D2-7E61AAF19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980</TotalTime>
  <Pages>8</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Room Booking System</vt:lpstr>
    </vt:vector>
  </TitlesOfParts>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Booking System</dc:title>
  <dc:subject>User Guide</dc:subject>
  <dc:creator>Keith Collister</dc:creator>
  <cp:lastModifiedBy>Collister Keith</cp:lastModifiedBy>
  <cp:revision>335</cp:revision>
  <dcterms:created xsi:type="dcterms:W3CDTF">2016-01-20T17:48:00Z</dcterms:created>
  <dcterms:modified xsi:type="dcterms:W3CDTF">2016-01-26T09:05:00Z</dcterms:modified>
</cp:coreProperties>
</file>